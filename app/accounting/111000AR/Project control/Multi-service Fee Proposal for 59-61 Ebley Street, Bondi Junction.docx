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167533" w14:paraId="474552B3" w14:textId="77777777" w:rsidTr="0023066E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A7633" w14:textId="71CE528E" w:rsidR="00167533" w:rsidRPr="00F57CF9" w:rsidRDefault="0023489C" w:rsidP="00890DF5">
            <w:pPr>
              <w:tabs>
                <w:tab w:val="right" w:pos="9781"/>
              </w:tabs>
              <w:spacing w:after="120"/>
              <w:jc w:val="center"/>
              <w:rPr>
                <w:b/>
                <w:sz w:val="26"/>
                <w:szCs w:val="26"/>
              </w:rPr>
            </w:pPr>
            <w:bookmarkStart w:id="0" w:name="_Hlk51089726"/>
            <w:r>
              <w:rPr>
                <w:b/>
                <w:color w:val="FFFFFF" w:themeColor="background1"/>
                <w:sz w:val="44"/>
                <w:szCs w:val="44"/>
              </w:rPr>
              <w:t>59</w:t>
            </w:r>
            <w:r w:rsidR="00507F3C">
              <w:rPr>
                <w:b/>
                <w:color w:val="FFFFFF" w:themeColor="background1"/>
                <w:sz w:val="44"/>
                <w:szCs w:val="44"/>
              </w:rPr>
              <w:t>-</w:t>
            </w:r>
            <w:r>
              <w:rPr>
                <w:b/>
                <w:color w:val="FFFFFF" w:themeColor="background1"/>
                <w:sz w:val="44"/>
                <w:szCs w:val="44"/>
              </w:rPr>
              <w:t>61</w:t>
            </w:r>
            <w:r w:rsidR="00507F3C">
              <w:rPr>
                <w:b/>
                <w:color w:val="FFFFFF" w:themeColor="background1"/>
                <w:sz w:val="44"/>
                <w:szCs w:val="44"/>
              </w:rPr>
              <w:t xml:space="preserve"> </w:t>
            </w:r>
            <w:r>
              <w:rPr>
                <w:b/>
                <w:color w:val="FFFFFF" w:themeColor="background1"/>
                <w:sz w:val="44"/>
                <w:szCs w:val="44"/>
              </w:rPr>
              <w:t xml:space="preserve">EBLEY STREET, </w:t>
            </w:r>
            <w:bookmarkEnd w:id="0"/>
            <w:r>
              <w:rPr>
                <w:b/>
                <w:color w:val="FFFFFF" w:themeColor="background1"/>
                <w:sz w:val="44"/>
                <w:szCs w:val="44"/>
              </w:rPr>
              <w:t>BONDI JUNCTION</w:t>
            </w:r>
          </w:p>
        </w:tc>
      </w:tr>
      <w:tr w:rsidR="00167533" w14:paraId="6BD202D6" w14:textId="77777777" w:rsidTr="0023066E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28481" w14:textId="15984465" w:rsidR="008E44C4" w:rsidRPr="00516983" w:rsidRDefault="008E44C4" w:rsidP="00EC1460">
            <w:pPr>
              <w:tabs>
                <w:tab w:val="right" w:pos="9781"/>
              </w:tabs>
              <w:wordWrap w:val="0"/>
              <w:spacing w:after="0"/>
              <w:jc w:val="right"/>
              <w:rPr>
                <w:sz w:val="40"/>
                <w:szCs w:val="40"/>
              </w:rPr>
            </w:pPr>
            <w:r w:rsidRPr="00516983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chanical</w:t>
            </w:r>
            <w:r w:rsidR="00CB4C99">
              <w:rPr>
                <w:sz w:val="40"/>
                <w:szCs w:val="40"/>
              </w:rPr>
              <w:t>,</w:t>
            </w:r>
            <w:r w:rsidR="00FE5639">
              <w:rPr>
                <w:sz w:val="40"/>
                <w:szCs w:val="40"/>
              </w:rPr>
              <w:t xml:space="preserve"> Electrical, Hydrauli</w:t>
            </w:r>
            <w:r w:rsidR="00EC1460">
              <w:rPr>
                <w:sz w:val="40"/>
                <w:szCs w:val="40"/>
              </w:rPr>
              <w:t>c</w:t>
            </w:r>
            <w:r w:rsidR="007D4C26">
              <w:rPr>
                <w:sz w:val="40"/>
                <w:szCs w:val="40"/>
              </w:rPr>
              <w:t xml:space="preserve"> and Fire</w:t>
            </w:r>
          </w:p>
          <w:p w14:paraId="2F221CC9" w14:textId="77777777" w:rsidR="00C10106" w:rsidRDefault="00722E00" w:rsidP="00516983">
            <w:pPr>
              <w:tabs>
                <w:tab w:val="right" w:pos="9781"/>
              </w:tabs>
              <w:spacing w:after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Discipline</w:t>
            </w:r>
            <w:r w:rsidR="005A0A68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</w:t>
            </w:r>
            <w:r w:rsidR="00C10106" w:rsidRPr="008F0973">
              <w:rPr>
                <w:sz w:val="40"/>
                <w:szCs w:val="40"/>
              </w:rPr>
              <w:t>Submission</w:t>
            </w:r>
          </w:p>
          <w:p w14:paraId="4AB70F47" w14:textId="77777777" w:rsidR="00F75472" w:rsidRPr="00C10106" w:rsidRDefault="00F75472" w:rsidP="008E44C4">
            <w:pPr>
              <w:tabs>
                <w:tab w:val="right" w:pos="9781"/>
              </w:tabs>
              <w:spacing w:after="0"/>
              <w:ind w:right="800"/>
              <w:rPr>
                <w:sz w:val="40"/>
                <w:szCs w:val="40"/>
              </w:rPr>
            </w:pPr>
          </w:p>
        </w:tc>
      </w:tr>
      <w:tr w:rsidR="007D6616" w:rsidRPr="00FE4844" w14:paraId="043E7FFC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87A90F"/>
            <w:vAlign w:val="center"/>
          </w:tcPr>
          <w:p w14:paraId="72C3C918" w14:textId="77777777" w:rsidR="007D6616" w:rsidRPr="00FE4844" w:rsidRDefault="007D6616" w:rsidP="007D6616">
            <w:pPr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87A90F"/>
          </w:tcPr>
          <w:p w14:paraId="5C069993" w14:textId="77777777" w:rsidR="007D6616" w:rsidRDefault="007D6616" w:rsidP="007D6616">
            <w:pPr>
              <w:jc w:val="right"/>
              <w:rPr>
                <w:color w:val="FFFFFF" w:themeColor="background1"/>
                <w:sz w:val="40"/>
                <w:szCs w:val="40"/>
              </w:rPr>
            </w:pPr>
            <w:r>
              <w:rPr>
                <w:color w:val="FFFFFF" w:themeColor="background1"/>
                <w:sz w:val="40"/>
                <w:szCs w:val="40"/>
              </w:rPr>
              <w:t>Prepared by:</w:t>
            </w:r>
          </w:p>
        </w:tc>
      </w:tr>
      <w:tr w:rsidR="007D6616" w:rsidRPr="00FE4844" w14:paraId="300AD895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64D7907B" w14:textId="784D9599" w:rsidR="007D4C26" w:rsidRDefault="0023489C" w:rsidP="0023066E">
            <w:pPr>
              <w:ind w:left="34"/>
              <w:rPr>
                <w:b/>
                <w:color w:val="FFFFFF" w:themeColor="background1"/>
              </w:rPr>
            </w:pPr>
            <w:bookmarkStart w:id="1" w:name="_Hlk51089687"/>
            <w:r>
              <w:rPr>
                <w:b/>
                <w:color w:val="FFFFFF" w:themeColor="background1"/>
              </w:rPr>
              <w:t>Hong Huang</w:t>
            </w:r>
          </w:p>
          <w:p w14:paraId="362EEF57" w14:textId="3C4E40D4" w:rsidR="007D6616" w:rsidRPr="00C10106" w:rsidRDefault="00507F3C" w:rsidP="0023066E">
            <w:pPr>
              <w:ind w:left="34"/>
              <w:rPr>
                <w:color w:val="FFFFFF" w:themeColor="background1"/>
              </w:rPr>
            </w:pPr>
            <w:bookmarkStart w:id="2" w:name="_Hlk51089707"/>
            <w:bookmarkEnd w:id="1"/>
            <w:r>
              <w:rPr>
                <w:color w:val="FFFFFF" w:themeColor="background1"/>
              </w:rPr>
              <w:t>Brewster Murray Architect</w:t>
            </w:r>
            <w:bookmarkEnd w:id="2"/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41A0B53F" w14:textId="77777777" w:rsidR="007D6616" w:rsidRDefault="00722E00" w:rsidP="003A316C">
            <w:pPr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Felix Y</w:t>
            </w:r>
            <w:r w:rsidR="00CB4C99">
              <w:rPr>
                <w:b/>
                <w:color w:val="FFFFFF" w:themeColor="background1"/>
              </w:rPr>
              <w:t>e</w:t>
            </w:r>
          </w:p>
          <w:p w14:paraId="4D560728" w14:textId="7CD936E1" w:rsidR="003365E2" w:rsidRDefault="007D4C26" w:rsidP="003365E2">
            <w:pPr>
              <w:wordWrap w:val="0"/>
              <w:ind w:left="34"/>
              <w:jc w:val="right"/>
              <w:rPr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Premium Consulting Engineers</w:t>
            </w:r>
            <w:r w:rsidR="00F57CF9">
              <w:rPr>
                <w:color w:val="FFFFFF" w:themeColor="background1"/>
              </w:rPr>
              <w:t xml:space="preserve"> Pty Ltd</w:t>
            </w:r>
          </w:p>
          <w:p w14:paraId="785D5821" w14:textId="77777777" w:rsidR="007D6616" w:rsidRPr="00834875" w:rsidRDefault="007D6616" w:rsidP="00722E00">
            <w:pPr>
              <w:ind w:left="34"/>
              <w:jc w:val="right"/>
              <w:rPr>
                <w:b/>
                <w:color w:val="FFFFFF" w:themeColor="background1"/>
                <w:sz w:val="12"/>
                <w:szCs w:val="12"/>
              </w:rPr>
            </w:pPr>
          </w:p>
        </w:tc>
      </w:tr>
      <w:tr w:rsidR="007D6616" w:rsidRPr="00FE4844" w14:paraId="1E7183FD" w14:textId="77777777" w:rsidTr="002306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76923C" w:themeFill="accent3" w:themeFillShade="BF"/>
            <w:vAlign w:val="center"/>
          </w:tcPr>
          <w:p w14:paraId="2B23A9DE" w14:textId="77777777" w:rsidR="007D6616" w:rsidRDefault="007D6616" w:rsidP="003A316C">
            <w:pPr>
              <w:ind w:left="34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Date:</w:t>
            </w:r>
          </w:p>
          <w:p w14:paraId="1238660B" w14:textId="6CC1E515" w:rsidR="007D6616" w:rsidRPr="00FE4844" w:rsidRDefault="0023489C" w:rsidP="00FE5639">
            <w:pPr>
              <w:ind w:left="34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98184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June</w:t>
            </w:r>
            <w:r w:rsidR="00E779C8">
              <w:rPr>
                <w:color w:val="FFFFFF" w:themeColor="background1"/>
              </w:rPr>
              <w:t xml:space="preserve"> 20</w:t>
            </w:r>
            <w:r w:rsidR="00507F3C">
              <w:rPr>
                <w:color w:val="FFFFFF" w:themeColor="background1"/>
              </w:rPr>
              <w:t>2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6804" w:type="dxa"/>
            <w:shd w:val="clear" w:color="auto" w:fill="76923C" w:themeFill="accent3" w:themeFillShade="BF"/>
            <w:vAlign w:val="center"/>
          </w:tcPr>
          <w:p w14:paraId="18AF76E9" w14:textId="30C55CFB" w:rsidR="007D6616" w:rsidRDefault="007D6616" w:rsidP="00722E00">
            <w:pPr>
              <w:ind w:left="34"/>
              <w:jc w:val="right"/>
              <w:rPr>
                <w:b/>
                <w:color w:val="FFFFFF" w:themeColor="background1"/>
              </w:rPr>
            </w:pPr>
            <w:r w:rsidRPr="007D6616">
              <w:rPr>
                <w:rFonts w:cs="Calibri"/>
                <w:b/>
                <w:color w:val="FFFFFF" w:themeColor="background1"/>
              </w:rPr>
              <w:t>T: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722E00">
              <w:rPr>
                <w:rFonts w:cs="Calibri"/>
                <w:color w:val="FFFFFF" w:themeColor="background1"/>
              </w:rPr>
              <w:t xml:space="preserve">0426 076 </w:t>
            </w:r>
            <w:proofErr w:type="gramStart"/>
            <w:r w:rsidR="00722E00">
              <w:rPr>
                <w:rFonts w:cs="Calibri"/>
                <w:color w:val="FFFFFF" w:themeColor="background1"/>
              </w:rPr>
              <w:t>689</w:t>
            </w:r>
            <w:r w:rsidRPr="007D6616">
              <w:rPr>
                <w:rFonts w:cs="Calibri"/>
                <w:color w:val="FFFFFF" w:themeColor="background1"/>
              </w:rPr>
              <w:t xml:space="preserve">  </w:t>
            </w:r>
            <w:r w:rsidRPr="007D6616">
              <w:rPr>
                <w:rFonts w:cs="Calibri"/>
                <w:b/>
                <w:color w:val="FFFFFF" w:themeColor="background1"/>
              </w:rPr>
              <w:t>E</w:t>
            </w:r>
            <w:proofErr w:type="gramEnd"/>
            <w:r w:rsidRPr="007D6616">
              <w:rPr>
                <w:rFonts w:cs="Calibri"/>
                <w:b/>
                <w:color w:val="FFFFFF" w:themeColor="background1"/>
              </w:rPr>
              <w:t>:</w:t>
            </w:r>
            <w:r w:rsidRPr="007D6616">
              <w:rPr>
                <w:rFonts w:cs="Calibri"/>
                <w:color w:val="FFFFFF" w:themeColor="background1"/>
              </w:rPr>
              <w:t xml:space="preserve"> </w:t>
            </w:r>
            <w:r w:rsidR="00841EE3">
              <w:rPr>
                <w:rFonts w:cs="Calibri"/>
                <w:color w:val="FFFFFF" w:themeColor="background1"/>
              </w:rPr>
              <w:t>felix@pecn.com.au</w:t>
            </w:r>
          </w:p>
        </w:tc>
      </w:tr>
    </w:tbl>
    <w:p w14:paraId="03E1555C" w14:textId="77777777" w:rsidR="00311FE2" w:rsidRDefault="00311FE2" w:rsidP="00311FE2">
      <w:pPr>
        <w:rPr>
          <w:rFonts w:cs="Calibri"/>
          <w:szCs w:val="18"/>
        </w:rPr>
      </w:pPr>
    </w:p>
    <w:p w14:paraId="769452BB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default" r:id="rId8"/>
          <w:footerReference w:type="default" r:id="rId9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p w14:paraId="3336C57F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574372D3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32505105" w14:textId="1BF1215C" w:rsidR="00DA0788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51172876" w:history="1">
        <w:r w:rsidR="00DA0788" w:rsidRPr="00DC7E0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A078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DA0788" w:rsidRPr="00DC7E02">
          <w:rPr>
            <w:rStyle w:val="Hyperlink"/>
            <w:noProof/>
          </w:rPr>
          <w:t>Introduction</w:t>
        </w:r>
        <w:r w:rsidR="00DA0788">
          <w:rPr>
            <w:noProof/>
            <w:webHidden/>
          </w:rPr>
          <w:tab/>
        </w:r>
        <w:r w:rsidR="00DA0788">
          <w:rPr>
            <w:noProof/>
            <w:webHidden/>
          </w:rPr>
          <w:fldChar w:fldCharType="begin"/>
        </w:r>
        <w:r w:rsidR="00DA0788">
          <w:rPr>
            <w:noProof/>
            <w:webHidden/>
          </w:rPr>
          <w:instrText xml:space="preserve"> PAGEREF _Toc51172876 \h </w:instrText>
        </w:r>
        <w:r w:rsidR="00DA0788">
          <w:rPr>
            <w:noProof/>
            <w:webHidden/>
          </w:rPr>
        </w:r>
        <w:r w:rsidR="00DA0788">
          <w:rPr>
            <w:noProof/>
            <w:webHidden/>
          </w:rPr>
          <w:fldChar w:fldCharType="separate"/>
        </w:r>
        <w:r w:rsidR="003B7865">
          <w:rPr>
            <w:noProof/>
            <w:webHidden/>
          </w:rPr>
          <w:t>3</w:t>
        </w:r>
        <w:r w:rsidR="00DA0788">
          <w:rPr>
            <w:noProof/>
            <w:webHidden/>
          </w:rPr>
          <w:fldChar w:fldCharType="end"/>
        </w:r>
      </w:hyperlink>
    </w:p>
    <w:p w14:paraId="4E40E8FC" w14:textId="6DF12685" w:rsidR="00DA0788" w:rsidRDefault="00763871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77" w:history="1">
        <w:r w:rsidR="00DA0788" w:rsidRPr="00DC7E0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A078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DA0788" w:rsidRPr="00DC7E02">
          <w:rPr>
            <w:rStyle w:val="Hyperlink"/>
            <w:noProof/>
          </w:rPr>
          <w:t>Scope of Works</w:t>
        </w:r>
        <w:r w:rsidR="00DA0788">
          <w:rPr>
            <w:noProof/>
            <w:webHidden/>
          </w:rPr>
          <w:tab/>
        </w:r>
        <w:r w:rsidR="00DA0788">
          <w:rPr>
            <w:noProof/>
            <w:webHidden/>
          </w:rPr>
          <w:fldChar w:fldCharType="begin"/>
        </w:r>
        <w:r w:rsidR="00DA0788">
          <w:rPr>
            <w:noProof/>
            <w:webHidden/>
          </w:rPr>
          <w:instrText xml:space="preserve"> PAGEREF _Toc51172877 \h </w:instrText>
        </w:r>
        <w:r w:rsidR="00DA0788">
          <w:rPr>
            <w:noProof/>
            <w:webHidden/>
          </w:rPr>
        </w:r>
        <w:r w:rsidR="00DA0788">
          <w:rPr>
            <w:noProof/>
            <w:webHidden/>
          </w:rPr>
          <w:fldChar w:fldCharType="separate"/>
        </w:r>
        <w:r w:rsidR="003B7865">
          <w:rPr>
            <w:noProof/>
            <w:webHidden/>
          </w:rPr>
          <w:t>4</w:t>
        </w:r>
        <w:r w:rsidR="00DA0788">
          <w:rPr>
            <w:noProof/>
            <w:webHidden/>
          </w:rPr>
          <w:fldChar w:fldCharType="end"/>
        </w:r>
      </w:hyperlink>
    </w:p>
    <w:p w14:paraId="2B36DFEB" w14:textId="0B97111C" w:rsidR="00DA0788" w:rsidRDefault="00763871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78" w:history="1">
        <w:r w:rsidR="00DA0788" w:rsidRPr="00DC7E0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A078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DA0788" w:rsidRPr="00DC7E02">
          <w:rPr>
            <w:rStyle w:val="Hyperlink"/>
            <w:noProof/>
          </w:rPr>
          <w:t>Fee</w:t>
        </w:r>
        <w:r w:rsidR="00DA0788">
          <w:rPr>
            <w:noProof/>
            <w:webHidden/>
          </w:rPr>
          <w:tab/>
        </w:r>
        <w:r w:rsidR="00DA0788">
          <w:rPr>
            <w:noProof/>
            <w:webHidden/>
          </w:rPr>
          <w:fldChar w:fldCharType="begin"/>
        </w:r>
        <w:r w:rsidR="00DA0788">
          <w:rPr>
            <w:noProof/>
            <w:webHidden/>
          </w:rPr>
          <w:instrText xml:space="preserve"> PAGEREF _Toc51172878 \h </w:instrText>
        </w:r>
        <w:r w:rsidR="00DA0788">
          <w:rPr>
            <w:noProof/>
            <w:webHidden/>
          </w:rPr>
        </w:r>
        <w:r w:rsidR="00DA0788">
          <w:rPr>
            <w:noProof/>
            <w:webHidden/>
          </w:rPr>
          <w:fldChar w:fldCharType="separate"/>
        </w:r>
        <w:r w:rsidR="003B7865">
          <w:rPr>
            <w:noProof/>
            <w:webHidden/>
          </w:rPr>
          <w:t>8</w:t>
        </w:r>
        <w:r w:rsidR="00DA0788">
          <w:rPr>
            <w:noProof/>
            <w:webHidden/>
          </w:rPr>
          <w:fldChar w:fldCharType="end"/>
        </w:r>
      </w:hyperlink>
    </w:p>
    <w:p w14:paraId="73390213" w14:textId="4164E801" w:rsidR="00DA0788" w:rsidRDefault="00763871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79" w:history="1">
        <w:r w:rsidR="00DA0788" w:rsidRPr="00DC7E0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A078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DA0788" w:rsidRPr="00DC7E02">
          <w:rPr>
            <w:rStyle w:val="Hyperlink"/>
            <w:noProof/>
          </w:rPr>
          <w:t>Terms and Condition</w:t>
        </w:r>
        <w:r w:rsidR="00DA0788">
          <w:rPr>
            <w:noProof/>
            <w:webHidden/>
          </w:rPr>
          <w:tab/>
        </w:r>
        <w:r w:rsidR="00DA0788">
          <w:rPr>
            <w:noProof/>
            <w:webHidden/>
          </w:rPr>
          <w:fldChar w:fldCharType="begin"/>
        </w:r>
        <w:r w:rsidR="00DA0788">
          <w:rPr>
            <w:noProof/>
            <w:webHidden/>
          </w:rPr>
          <w:instrText xml:space="preserve"> PAGEREF _Toc51172879 \h </w:instrText>
        </w:r>
        <w:r w:rsidR="00DA0788">
          <w:rPr>
            <w:noProof/>
            <w:webHidden/>
          </w:rPr>
        </w:r>
        <w:r w:rsidR="00DA0788">
          <w:rPr>
            <w:noProof/>
            <w:webHidden/>
          </w:rPr>
          <w:fldChar w:fldCharType="separate"/>
        </w:r>
        <w:r w:rsidR="003B7865">
          <w:rPr>
            <w:noProof/>
            <w:webHidden/>
          </w:rPr>
          <w:t>9</w:t>
        </w:r>
        <w:r w:rsidR="00DA0788">
          <w:rPr>
            <w:noProof/>
            <w:webHidden/>
          </w:rPr>
          <w:fldChar w:fldCharType="end"/>
        </w:r>
      </w:hyperlink>
    </w:p>
    <w:p w14:paraId="6D118C95" w14:textId="4C3025FC" w:rsidR="00DA0788" w:rsidRDefault="00763871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sz w:val="22"/>
          <w:szCs w:val="22"/>
        </w:rPr>
      </w:pPr>
      <w:hyperlink w:anchor="_Toc51172880" w:history="1">
        <w:r w:rsidR="00DA0788" w:rsidRPr="00DC7E02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A0788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sz w:val="22"/>
            <w:szCs w:val="22"/>
          </w:rPr>
          <w:tab/>
        </w:r>
        <w:r w:rsidR="00DA0788" w:rsidRPr="00DC7E02">
          <w:rPr>
            <w:rStyle w:val="Hyperlink"/>
            <w:noProof/>
          </w:rPr>
          <w:t>Confirmation of Engagement form</w:t>
        </w:r>
        <w:r w:rsidR="00DA0788">
          <w:rPr>
            <w:noProof/>
            <w:webHidden/>
          </w:rPr>
          <w:tab/>
        </w:r>
        <w:r w:rsidR="00DA0788">
          <w:rPr>
            <w:noProof/>
            <w:webHidden/>
          </w:rPr>
          <w:fldChar w:fldCharType="begin"/>
        </w:r>
        <w:r w:rsidR="00DA0788">
          <w:rPr>
            <w:noProof/>
            <w:webHidden/>
          </w:rPr>
          <w:instrText xml:space="preserve"> PAGEREF _Toc51172880 \h </w:instrText>
        </w:r>
        <w:r w:rsidR="00DA0788">
          <w:rPr>
            <w:noProof/>
            <w:webHidden/>
          </w:rPr>
        </w:r>
        <w:r w:rsidR="00DA0788">
          <w:rPr>
            <w:noProof/>
            <w:webHidden/>
          </w:rPr>
          <w:fldChar w:fldCharType="separate"/>
        </w:r>
        <w:r w:rsidR="003B7865">
          <w:rPr>
            <w:noProof/>
            <w:webHidden/>
          </w:rPr>
          <w:t>12</w:t>
        </w:r>
        <w:r w:rsidR="00DA0788">
          <w:rPr>
            <w:noProof/>
            <w:webHidden/>
          </w:rPr>
          <w:fldChar w:fldCharType="end"/>
        </w:r>
      </w:hyperlink>
    </w:p>
    <w:p w14:paraId="4A6D0879" w14:textId="554B2FBB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53EAE6CB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75A4D59B" w14:textId="77777777" w:rsidR="00516983" w:rsidRDefault="00516983" w:rsidP="00981841">
      <w:pPr>
        <w:pStyle w:val="Heading1"/>
      </w:pPr>
      <w:bookmarkStart w:id="3" w:name="_Toc51172876"/>
      <w:r>
        <w:lastRenderedPageBreak/>
        <w:t>Introduction</w:t>
      </w:r>
      <w:bookmarkEnd w:id="3"/>
    </w:p>
    <w:p w14:paraId="4FA38FAC" w14:textId="77777777" w:rsidR="00516983" w:rsidRDefault="00516983" w:rsidP="00516983">
      <w:pPr>
        <w:rPr>
          <w:rFonts w:cs="Calibri"/>
        </w:rPr>
      </w:pPr>
    </w:p>
    <w:p w14:paraId="50CB96C5" w14:textId="5F362BAE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>
        <w:rPr>
          <w:rFonts w:cs="Calibri"/>
        </w:rPr>
        <w:t>Mechanical</w:t>
      </w:r>
      <w:r w:rsidR="00626FAD">
        <w:rPr>
          <w:rFonts w:cs="Calibri"/>
        </w:rPr>
        <w:t>, Electrical</w:t>
      </w:r>
      <w:r w:rsidR="0033173C">
        <w:rPr>
          <w:rFonts w:cs="Calibri"/>
        </w:rPr>
        <w:t>, H</w:t>
      </w:r>
      <w:r w:rsidR="00972E54">
        <w:rPr>
          <w:rFonts w:cs="Calibri"/>
        </w:rPr>
        <w:t>yd</w:t>
      </w:r>
      <w:r w:rsidR="00626FAD">
        <w:rPr>
          <w:rFonts w:cs="Calibri"/>
        </w:rPr>
        <w:t>raulic</w:t>
      </w:r>
      <w:r w:rsidR="00972E54">
        <w:rPr>
          <w:rFonts w:cs="Calibri"/>
        </w:rPr>
        <w:t xml:space="preserve"> </w:t>
      </w:r>
      <w:r w:rsidR="0033173C">
        <w:rPr>
          <w:rFonts w:cs="Calibri"/>
        </w:rPr>
        <w:t xml:space="preserve">and Fire service </w:t>
      </w:r>
      <w:r w:rsidR="0089386B">
        <w:rPr>
          <w:rFonts w:cs="Calibri"/>
        </w:rPr>
        <w:t>c</w:t>
      </w:r>
      <w:r w:rsidRPr="00905595">
        <w:rPr>
          <w:rFonts w:cs="Calibri"/>
        </w:rPr>
        <w:t xml:space="preserve">onsultancy </w:t>
      </w:r>
      <w:r w:rsidR="0089386B">
        <w:rPr>
          <w:rFonts w:cs="Calibri"/>
        </w:rPr>
        <w:t>s</w:t>
      </w:r>
      <w:r w:rsidRPr="00905595">
        <w:rPr>
          <w:rFonts w:cs="Calibri"/>
        </w:rPr>
        <w:t xml:space="preserve">ervices. We have prepared this submission in response to an invitation from </w:t>
      </w:r>
      <w:r w:rsidR="009F236C">
        <w:rPr>
          <w:rFonts w:cs="Calibri"/>
        </w:rPr>
        <w:t>Hong Huang</w:t>
      </w:r>
      <w:r w:rsidR="00507F3C">
        <w:rPr>
          <w:rFonts w:cs="Calibri"/>
        </w:rPr>
        <w:t xml:space="preserve"> </w:t>
      </w:r>
      <w:r w:rsidR="00B11379">
        <w:rPr>
          <w:rFonts w:cs="Calibri"/>
        </w:rPr>
        <w:t xml:space="preserve">of </w:t>
      </w:r>
      <w:r w:rsidR="00507F3C" w:rsidRPr="00507F3C">
        <w:rPr>
          <w:rFonts w:cs="Calibri"/>
        </w:rPr>
        <w:t xml:space="preserve">Brewster Murray Architect </w:t>
      </w:r>
      <w:r w:rsidRPr="00905595">
        <w:rPr>
          <w:rFonts w:cs="Calibri"/>
        </w:rPr>
        <w:t xml:space="preserve">for the provision of Consultancy </w:t>
      </w:r>
      <w:r w:rsidR="004D7F6E">
        <w:rPr>
          <w:rFonts w:cs="Calibri"/>
        </w:rPr>
        <w:t xml:space="preserve">Service </w:t>
      </w:r>
      <w:r w:rsidRPr="00905595">
        <w:rPr>
          <w:rFonts w:cs="Calibri"/>
        </w:rPr>
        <w:t xml:space="preserve">for </w:t>
      </w:r>
      <w:r w:rsidR="009F236C">
        <w:rPr>
          <w:rFonts w:cs="Calibri"/>
        </w:rPr>
        <w:t xml:space="preserve">59-61 </w:t>
      </w:r>
      <w:proofErr w:type="spellStart"/>
      <w:r w:rsidR="009F236C">
        <w:rPr>
          <w:rFonts w:cs="Calibri"/>
        </w:rPr>
        <w:t>Ebley</w:t>
      </w:r>
      <w:proofErr w:type="spellEnd"/>
      <w:r w:rsidR="009F236C">
        <w:rPr>
          <w:rFonts w:cs="Calibri"/>
        </w:rPr>
        <w:t xml:space="preserve"> Street</w:t>
      </w:r>
      <w:r w:rsidR="00507F3C" w:rsidRPr="00507F3C">
        <w:rPr>
          <w:rFonts w:cs="Calibri"/>
        </w:rPr>
        <w:t xml:space="preserve">, </w:t>
      </w:r>
      <w:r w:rsidR="009F236C">
        <w:rPr>
          <w:rFonts w:cs="Calibri"/>
        </w:rPr>
        <w:t>Bondi Junction</w:t>
      </w:r>
      <w:r w:rsidR="00507F3C" w:rsidRPr="00507F3C">
        <w:rPr>
          <w:rFonts w:cs="Calibri"/>
        </w:rPr>
        <w:t xml:space="preserve"> </w:t>
      </w:r>
      <w:r w:rsidRPr="00905595">
        <w:rPr>
          <w:rFonts w:cs="Calibri"/>
        </w:rPr>
        <w:t>project.</w:t>
      </w:r>
    </w:p>
    <w:p w14:paraId="2D63E2E0" w14:textId="77777777" w:rsidR="00516983" w:rsidRPr="00347C4A" w:rsidRDefault="00516983" w:rsidP="00516983">
      <w:pPr>
        <w:rPr>
          <w:rFonts w:cs="Calibri"/>
        </w:rPr>
      </w:pPr>
    </w:p>
    <w:p w14:paraId="6C038703" w14:textId="77777777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5E5F5D8C" w14:textId="77777777" w:rsidR="00426BB8" w:rsidRDefault="00426BB8" w:rsidP="000A101D">
      <w:pPr>
        <w:pStyle w:val="Heading1"/>
      </w:pPr>
      <w:bookmarkStart w:id="4" w:name="_Toc51172877"/>
      <w:r w:rsidRPr="008C7C0E">
        <w:lastRenderedPageBreak/>
        <w:t>Scope of Works</w:t>
      </w:r>
      <w:bookmarkEnd w:id="4"/>
    </w:p>
    <w:p w14:paraId="0B94AD96" w14:textId="77777777" w:rsidR="00637203" w:rsidRDefault="00637203" w:rsidP="00026FC1">
      <w:pPr>
        <w:pStyle w:val="Heading2"/>
        <w:rPr>
          <w:lang w:eastAsia="zh-CN"/>
        </w:rPr>
      </w:pPr>
      <w:r>
        <w:rPr>
          <w:lang w:eastAsia="zh-CN"/>
        </w:rPr>
        <w:t>General Scope</w:t>
      </w:r>
    </w:p>
    <w:p w14:paraId="61D41248" w14:textId="186DC301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EC1460">
        <w:rPr>
          <w:rFonts w:cs="Calibri"/>
        </w:rPr>
        <w:t>post DA service of design development, tender</w:t>
      </w:r>
      <w:r w:rsidR="0033173C">
        <w:rPr>
          <w:rFonts w:cs="Calibri"/>
        </w:rPr>
        <w:t xml:space="preserve"> </w:t>
      </w:r>
      <w:proofErr w:type="gramStart"/>
      <w:r w:rsidR="0033173C">
        <w:rPr>
          <w:rFonts w:cs="Calibri"/>
        </w:rPr>
        <w:t>documentation</w:t>
      </w:r>
      <w:proofErr w:type="gramEnd"/>
      <w:r w:rsidR="00CC5164">
        <w:rPr>
          <w:rFonts w:cs="Calibri"/>
        </w:rPr>
        <w:t xml:space="preserve"> and construction phase services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for </w:t>
      </w:r>
      <w:r w:rsidR="00116758" w:rsidRPr="00116758">
        <w:rPr>
          <w:rFonts w:cs="Calibri"/>
        </w:rPr>
        <w:t xml:space="preserve">24 </w:t>
      </w:r>
      <w:r w:rsidR="008040D2">
        <w:rPr>
          <w:rFonts w:cs="Calibri"/>
        </w:rPr>
        <w:t>bedrooms</w:t>
      </w:r>
      <w:r w:rsidR="00116758" w:rsidRPr="00116758">
        <w:rPr>
          <w:rFonts w:cs="Calibri"/>
        </w:rPr>
        <w:t xml:space="preserve"> </w:t>
      </w:r>
      <w:r w:rsidR="00452BAC" w:rsidRPr="00116758">
        <w:rPr>
          <w:rFonts w:cs="Calibri"/>
        </w:rPr>
        <w:t>and its</w:t>
      </w:r>
      <w:r w:rsidRPr="00116758">
        <w:rPr>
          <w:rFonts w:cs="Calibri"/>
        </w:rPr>
        <w:t xml:space="preserve"> auxil</w:t>
      </w:r>
      <w:r w:rsidR="00104616" w:rsidRPr="00116758">
        <w:rPr>
          <w:rFonts w:cs="Calibri"/>
        </w:rPr>
        <w:t>ia</w:t>
      </w:r>
      <w:r w:rsidRPr="00116758">
        <w:rPr>
          <w:rFonts w:cs="Calibri"/>
        </w:rPr>
        <w:t>ry facilities.</w:t>
      </w:r>
      <w:r>
        <w:rPr>
          <w:rFonts w:cs="Calibri"/>
        </w:rPr>
        <w:t xml:space="preserve"> </w:t>
      </w:r>
    </w:p>
    <w:p w14:paraId="1FCE363D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5" w:name="_Toc393822941"/>
      <w:bookmarkStart w:id="6" w:name="_Toc405289962"/>
      <w:bookmarkStart w:id="7" w:name="_Toc424140518"/>
      <w:bookmarkStart w:id="8" w:name="_Toc472604766"/>
      <w:r w:rsidRPr="00CF7E2F">
        <w:t>Programme</w:t>
      </w:r>
      <w:bookmarkEnd w:id="5"/>
      <w:bookmarkEnd w:id="6"/>
      <w:bookmarkEnd w:id="7"/>
      <w:bookmarkEnd w:id="8"/>
    </w:p>
    <w:p w14:paraId="45039315" w14:textId="5D679663" w:rsidR="00026FC1" w:rsidRPr="00A721D1" w:rsidRDefault="00026FC1" w:rsidP="00026FC1">
      <w:pPr>
        <w:rPr>
          <w:lang w:val="en-US"/>
        </w:rPr>
      </w:pPr>
      <w:r w:rsidRPr="007A7361">
        <w:rPr>
          <w:lang w:val="en-US"/>
        </w:rPr>
        <w:t xml:space="preserve">We understand that the programme is yet to be </w:t>
      </w:r>
      <w:r w:rsidR="00CC5164" w:rsidRPr="007A7361">
        <w:rPr>
          <w:lang w:val="en-US"/>
        </w:rPr>
        <w:t>finalized</w:t>
      </w:r>
      <w:r w:rsidRPr="007A7361">
        <w:rPr>
          <w:lang w:val="en-US"/>
        </w:rPr>
        <w:t xml:space="preserve"> and we look forward to contributing to this. We confirm that we have the necessary resources to undertake this </w:t>
      </w:r>
      <w:proofErr w:type="gramStart"/>
      <w:r w:rsidRPr="007A7361">
        <w:rPr>
          <w:lang w:val="en-US"/>
        </w:rPr>
        <w:t>project</w:t>
      </w:r>
      <w:proofErr w:type="gramEnd"/>
    </w:p>
    <w:p w14:paraId="352E6D10" w14:textId="77777777" w:rsidR="00026FC1" w:rsidRDefault="00026FC1" w:rsidP="00026FC1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9" w:name="_Toc393822942"/>
      <w:bookmarkStart w:id="10" w:name="_Toc405289963"/>
      <w:bookmarkStart w:id="11" w:name="_Toc424140519"/>
      <w:bookmarkStart w:id="12" w:name="_Toc472604767"/>
      <w:r w:rsidRPr="00CF7E2F">
        <w:t>Documents</w:t>
      </w:r>
      <w:bookmarkEnd w:id="9"/>
      <w:bookmarkEnd w:id="10"/>
      <w:bookmarkEnd w:id="11"/>
      <w:bookmarkEnd w:id="12"/>
    </w:p>
    <w:p w14:paraId="511ACFE2" w14:textId="77777777" w:rsidR="00026FC1" w:rsidRPr="00CF7E2F" w:rsidRDefault="00026FC1" w:rsidP="00026FC1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>We have reviewed the following documents in preparing this submission:</w:t>
      </w:r>
    </w:p>
    <w:p w14:paraId="0CA5FF79" w14:textId="23388BE5" w:rsidR="00EC1460" w:rsidRPr="00116758" w:rsidRDefault="009F236C" w:rsidP="00EC1460">
      <w:pPr>
        <w:pStyle w:val="NormalBullet"/>
      </w:pPr>
      <w:r w:rsidRPr="00116758">
        <w:t xml:space="preserve">DA Approved Stamped Plans 59-61 </w:t>
      </w:r>
      <w:proofErr w:type="spellStart"/>
      <w:r w:rsidRPr="00116758">
        <w:t>Ebley</w:t>
      </w:r>
      <w:proofErr w:type="spellEnd"/>
      <w:r w:rsidRPr="00116758">
        <w:t xml:space="preserve"> St</w:t>
      </w:r>
      <w:r w:rsidR="00CC5164" w:rsidRPr="00116758">
        <w:t>.pdf</w:t>
      </w:r>
      <w:r w:rsidR="0089386B" w:rsidRPr="00116758">
        <w:t xml:space="preserve"> </w:t>
      </w:r>
    </w:p>
    <w:p w14:paraId="57468DC9" w14:textId="61C0C876" w:rsidR="00EC1460" w:rsidRPr="00116758" w:rsidRDefault="009F236C" w:rsidP="00EC1460">
      <w:pPr>
        <w:pStyle w:val="NormalBullet"/>
      </w:pPr>
      <w:r w:rsidRPr="00116758">
        <w:t xml:space="preserve">Notice of determination 59-61 </w:t>
      </w:r>
      <w:proofErr w:type="spellStart"/>
      <w:r w:rsidRPr="00116758">
        <w:t>Ebley</w:t>
      </w:r>
      <w:proofErr w:type="spellEnd"/>
      <w:r w:rsidRPr="00116758">
        <w:t xml:space="preserve"> St DA</w:t>
      </w:r>
      <w:r w:rsidR="00CC5164" w:rsidRPr="00116758">
        <w:t>.pdf</w:t>
      </w:r>
    </w:p>
    <w:p w14:paraId="4CF32ABA" w14:textId="1B446973" w:rsidR="00CC5164" w:rsidRPr="00116758" w:rsidRDefault="009F236C" w:rsidP="00EC1460">
      <w:pPr>
        <w:pStyle w:val="NormalBullet"/>
      </w:pPr>
      <w:r w:rsidRPr="00116758">
        <w:t xml:space="preserve">Updated Plans with Double Beds - 59-61 </w:t>
      </w:r>
      <w:proofErr w:type="spellStart"/>
      <w:r w:rsidRPr="00116758">
        <w:t>Ebley</w:t>
      </w:r>
      <w:proofErr w:type="spellEnd"/>
      <w:r w:rsidRPr="00116758">
        <w:t xml:space="preserve"> St Bondi Junction</w:t>
      </w:r>
      <w:r w:rsidR="00CC5164" w:rsidRPr="00116758">
        <w:t>.pdf</w:t>
      </w:r>
    </w:p>
    <w:p w14:paraId="2D47F1DE" w14:textId="34DD5D4A" w:rsidR="00426BB8" w:rsidRDefault="00104616" w:rsidP="000A101D">
      <w:pPr>
        <w:pStyle w:val="Heading2"/>
      </w:pPr>
      <w:r>
        <w:t>Mechanical</w:t>
      </w:r>
      <w:r w:rsidR="00FA3198">
        <w:t xml:space="preserve">, </w:t>
      </w:r>
      <w:r w:rsidR="00EC1460">
        <w:t>Electrical</w:t>
      </w:r>
      <w:r>
        <w:t xml:space="preserve"> Hydraulic</w:t>
      </w:r>
      <w:r w:rsidR="00426BB8" w:rsidRPr="00CF7E2F">
        <w:t xml:space="preserve"> </w:t>
      </w:r>
      <w:r w:rsidR="0033173C">
        <w:t xml:space="preserve">and Fire </w:t>
      </w:r>
      <w:r w:rsidR="00426BB8" w:rsidRPr="00CF7E2F">
        <w:t>Service</w:t>
      </w:r>
      <w:r w:rsidR="00D51D2B">
        <w:t>s</w:t>
      </w:r>
    </w:p>
    <w:p w14:paraId="3C16978F" w14:textId="77777777" w:rsidR="000A101D" w:rsidRPr="000A101D" w:rsidRDefault="000A101D" w:rsidP="000A101D">
      <w:pPr>
        <w:rPr>
          <w:lang w:val="en-US"/>
        </w:rPr>
      </w:pPr>
    </w:p>
    <w:p w14:paraId="49C10E7B" w14:textId="77777777" w:rsidR="008623EE" w:rsidRPr="00981841" w:rsidRDefault="003863F1" w:rsidP="00C73CE9">
      <w:r>
        <w:rPr>
          <w:rFonts w:asciiTheme="minorHAnsi" w:hAnsiTheme="minorHAnsi"/>
          <w:lang w:val="en-US"/>
        </w:rPr>
        <w:t>S</w:t>
      </w:r>
      <w:r w:rsidR="00426BB8" w:rsidRPr="00CF7E2F">
        <w:rPr>
          <w:rFonts w:asciiTheme="minorHAnsi" w:hAnsiTheme="minorHAnsi"/>
        </w:rPr>
        <w:t>cope o</w:t>
      </w:r>
      <w:r w:rsidR="00D51D2B">
        <w:rPr>
          <w:rFonts w:asciiTheme="minorHAnsi" w:hAnsiTheme="minorHAnsi"/>
        </w:rPr>
        <w:t xml:space="preserve">f </w:t>
      </w:r>
      <w:r w:rsidR="00D51D2B" w:rsidRPr="00D51D2B">
        <w:rPr>
          <w:rFonts w:asciiTheme="minorHAnsi" w:hAnsiTheme="minorHAnsi"/>
        </w:rPr>
        <w:t xml:space="preserve">Mechanical, </w:t>
      </w:r>
      <w:r w:rsidR="00EC1460">
        <w:rPr>
          <w:rFonts w:asciiTheme="minorHAnsi" w:hAnsiTheme="minorHAnsi"/>
        </w:rPr>
        <w:t xml:space="preserve">Electrical </w:t>
      </w:r>
      <w:r w:rsidR="00EC1460" w:rsidRPr="00D51D2B">
        <w:rPr>
          <w:rFonts w:asciiTheme="minorHAnsi" w:hAnsiTheme="minorHAnsi"/>
        </w:rPr>
        <w:t>and</w:t>
      </w:r>
      <w:r w:rsidR="00EC1460">
        <w:rPr>
          <w:rFonts w:asciiTheme="minorHAnsi" w:hAnsiTheme="minorHAnsi"/>
        </w:rPr>
        <w:t xml:space="preserve"> </w:t>
      </w:r>
      <w:r w:rsidR="001876E7">
        <w:rPr>
          <w:rFonts w:asciiTheme="minorHAnsi" w:hAnsiTheme="minorHAnsi"/>
        </w:rPr>
        <w:t>Hydraulic</w:t>
      </w:r>
      <w:r w:rsidR="00D51D2B" w:rsidRPr="00D51D2B">
        <w:rPr>
          <w:rFonts w:asciiTheme="minorHAnsi" w:hAnsiTheme="minorHAnsi"/>
        </w:rPr>
        <w:t xml:space="preserve"> Service</w:t>
      </w:r>
      <w:r w:rsidR="00D51D2B">
        <w:rPr>
          <w:rFonts w:asciiTheme="minorHAnsi" w:hAnsiTheme="minorHAnsi"/>
        </w:rPr>
        <w:t>s</w:t>
      </w:r>
      <w:r w:rsidR="00426BB8" w:rsidRPr="00CF7E2F">
        <w:rPr>
          <w:rFonts w:asciiTheme="minorHAnsi" w:hAnsiTheme="minorHAnsi"/>
        </w:rPr>
        <w:t xml:space="preserve"> comprises the </w:t>
      </w:r>
      <w:r w:rsidR="00EC1460">
        <w:rPr>
          <w:rFonts w:asciiTheme="minorHAnsi" w:hAnsiTheme="minorHAnsi"/>
        </w:rPr>
        <w:t>following stages</w:t>
      </w:r>
      <w:r w:rsidR="0080035E">
        <w:rPr>
          <w:rFonts w:asciiTheme="minorHAnsi" w:hAnsiTheme="minorHAnsi"/>
        </w:rPr>
        <w:t>.</w:t>
      </w:r>
      <w:r w:rsidR="00426BB8" w:rsidRPr="00CF7E2F">
        <w:rPr>
          <w:rFonts w:asciiTheme="minorHAnsi" w:hAnsiTheme="minorHAnsi"/>
        </w:rPr>
        <w:t xml:space="preserve"> </w:t>
      </w:r>
    </w:p>
    <w:p w14:paraId="0E55741B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clear" w:pos="567"/>
          <w:tab w:val="num" w:pos="1134"/>
        </w:tabs>
        <w:spacing w:after="0"/>
        <w:ind w:left="1134" w:hanging="1134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 xml:space="preserve">General Scope </w:t>
      </w:r>
      <w:proofErr w:type="gramStart"/>
      <w:r w:rsidR="00CC7F55">
        <w:rPr>
          <w:rFonts w:cs="Calibri"/>
          <w:color w:val="87A90F"/>
          <w:sz w:val="24"/>
          <w:szCs w:val="24"/>
          <w:lang w:val="en-US"/>
        </w:rPr>
        <w:t>For</w:t>
      </w:r>
      <w:proofErr w:type="gramEnd"/>
      <w:r w:rsidR="00CC7F55">
        <w:rPr>
          <w:rFonts w:cs="Calibri"/>
          <w:color w:val="87A90F"/>
          <w:sz w:val="24"/>
          <w:szCs w:val="24"/>
          <w:lang w:val="en-US"/>
        </w:rPr>
        <w:t xml:space="preserve"> Design Application Stage</w:t>
      </w:r>
    </w:p>
    <w:tbl>
      <w:tblPr>
        <w:tblW w:w="0" w:type="auto"/>
        <w:tblInd w:w="108" w:type="dxa"/>
        <w:tblBorders>
          <w:top w:val="single" w:sz="4" w:space="0" w:color="4798C6"/>
          <w:left w:val="single" w:sz="4" w:space="0" w:color="4798C6"/>
          <w:bottom w:val="single" w:sz="4" w:space="0" w:color="4798C6"/>
          <w:right w:val="single" w:sz="4" w:space="0" w:color="4798C6"/>
          <w:insideH w:val="single" w:sz="4" w:space="0" w:color="4798C6"/>
          <w:insideV w:val="single" w:sz="4" w:space="0" w:color="4798C6"/>
        </w:tblBorders>
        <w:tblLook w:val="04A0" w:firstRow="1" w:lastRow="0" w:firstColumn="1" w:lastColumn="0" w:noHBand="0" w:noVBand="1"/>
      </w:tblPr>
      <w:tblGrid>
        <w:gridCol w:w="2127"/>
        <w:gridCol w:w="7280"/>
      </w:tblGrid>
      <w:tr w:rsidR="003726BE" w:rsidRPr="003726BE" w14:paraId="4DFB1EA0" w14:textId="77777777" w:rsidTr="00E64F25">
        <w:tc>
          <w:tcPr>
            <w:tcW w:w="2127" w:type="dxa"/>
            <w:hideMark/>
          </w:tcPr>
          <w:p w14:paraId="7F53E71A" w14:textId="77777777" w:rsidR="003726BE" w:rsidRPr="003726BE" w:rsidRDefault="003726BE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 w:rsidRPr="003726BE">
              <w:rPr>
                <w:rFonts w:eastAsia="Times New Roman"/>
                <w:b/>
                <w:szCs w:val="22"/>
              </w:rPr>
              <w:t>Design Development</w:t>
            </w:r>
          </w:p>
        </w:tc>
        <w:tc>
          <w:tcPr>
            <w:tcW w:w="7280" w:type="dxa"/>
            <w:hideMark/>
          </w:tcPr>
          <w:p w14:paraId="50D5D298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Present options with costs (services only), advantages/disadvantages</w:t>
            </w:r>
          </w:p>
          <w:p w14:paraId="35FCFEB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Preliminary negotiations with relevant authorities having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jurisdiction</w:t>
            </w:r>
            <w:proofErr w:type="gramEnd"/>
          </w:p>
          <w:p w14:paraId="45C38E3D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Define the principles of the engineering systems in the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project</w:t>
            </w:r>
            <w:proofErr w:type="gramEnd"/>
          </w:p>
          <w:p w14:paraId="7A348E00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Carry out detailed investigations, calculations and prepare reports or sketches, as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required</w:t>
            </w:r>
            <w:proofErr w:type="gramEnd"/>
          </w:p>
          <w:p w14:paraId="4D38A004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Where appropriate, describe system operations for client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approval</w:t>
            </w:r>
            <w:proofErr w:type="gramEnd"/>
          </w:p>
          <w:p w14:paraId="105FA9C6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Establish major points of interface between engineering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disciplines</w:t>
            </w:r>
            <w:proofErr w:type="gramEnd"/>
          </w:p>
          <w:p w14:paraId="4100CF1F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Review services cost estimates and time programme where appropriate</w:t>
            </w:r>
          </w:p>
          <w:p w14:paraId="5716A8F5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Prepare the final brief for the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project</w:t>
            </w:r>
            <w:proofErr w:type="gramEnd"/>
          </w:p>
          <w:p w14:paraId="1B5CB0E6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 w:rsidRPr="003726BE">
              <w:rPr>
                <w:rFonts w:eastAsia="Times New Roman"/>
                <w:color w:val="000000" w:themeColor="text1"/>
              </w:rPr>
              <w:t>Attend consultant project meetings, as appropriate (</w:t>
            </w:r>
            <w:r w:rsidR="0089386B">
              <w:rPr>
                <w:rFonts w:eastAsia="Times New Roman"/>
                <w:color w:val="000000" w:themeColor="text1"/>
              </w:rPr>
              <w:t>1</w:t>
            </w:r>
            <w:r w:rsidRPr="003726BE">
              <w:rPr>
                <w:rFonts w:eastAsia="Times New Roman"/>
                <w:color w:val="000000" w:themeColor="text1"/>
              </w:rPr>
              <w:t xml:space="preserve"> off allowed per service)</w:t>
            </w:r>
          </w:p>
        </w:tc>
      </w:tr>
      <w:tr w:rsidR="003726BE" w:rsidRPr="003726BE" w14:paraId="54F6F99D" w14:textId="77777777" w:rsidTr="00E64F25">
        <w:tc>
          <w:tcPr>
            <w:tcW w:w="2127" w:type="dxa"/>
            <w:hideMark/>
          </w:tcPr>
          <w:p w14:paraId="35D2CD5F" w14:textId="77777777" w:rsidR="003726BE" w:rsidRPr="003726BE" w:rsidRDefault="003726BE" w:rsidP="003726BE">
            <w:pPr>
              <w:spacing w:after="45"/>
              <w:rPr>
                <w:rFonts w:eastAsia="Times New Roman"/>
                <w:b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t xml:space="preserve">Tender </w:t>
            </w:r>
            <w:r w:rsidRPr="003726BE">
              <w:rPr>
                <w:rFonts w:eastAsia="Times New Roman"/>
                <w:b/>
                <w:szCs w:val="22"/>
              </w:rPr>
              <w:t>Documentation</w:t>
            </w:r>
          </w:p>
        </w:tc>
        <w:tc>
          <w:tcPr>
            <w:tcW w:w="7280" w:type="dxa"/>
            <w:hideMark/>
          </w:tcPr>
          <w:p w14:paraId="731D88E7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Describe the engineering systems by means of specification and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drawings</w:t>
            </w:r>
            <w:proofErr w:type="gramEnd"/>
          </w:p>
          <w:p w14:paraId="4F1A0C7D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Carry out detailed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calculations</w:t>
            </w:r>
            <w:proofErr w:type="gramEnd"/>
          </w:p>
          <w:p w14:paraId="355DF9F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Pre-empt and address constructability issues within documents where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possible</w:t>
            </w:r>
            <w:proofErr w:type="gramEnd"/>
          </w:p>
          <w:p w14:paraId="714A66EB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Finalise details of interface between engineering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disciplines</w:t>
            </w:r>
            <w:proofErr w:type="gramEnd"/>
          </w:p>
          <w:p w14:paraId="4E5B3371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Refer details for client and authority approval where </w:t>
            </w:r>
            <w:proofErr w:type="gramStart"/>
            <w:r w:rsidRPr="003726BE">
              <w:rPr>
                <w:rFonts w:eastAsia="Times New Roman"/>
                <w:color w:val="000000" w:themeColor="text1"/>
              </w:rPr>
              <w:t>appropriate</w:t>
            </w:r>
            <w:proofErr w:type="gramEnd"/>
          </w:p>
          <w:p w14:paraId="1BD14973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Review documents against the brief</w:t>
            </w:r>
          </w:p>
          <w:p w14:paraId="46FB7A9F" w14:textId="77777777" w:rsidR="003726BE" w:rsidRPr="003726BE" w:rsidRDefault="003726BE" w:rsidP="003726BE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</w:rPr>
            </w:pPr>
            <w:r w:rsidRPr="003726BE">
              <w:rPr>
                <w:rFonts w:eastAsia="Times New Roman"/>
                <w:color w:val="000000" w:themeColor="text1"/>
              </w:rPr>
              <w:t>Final co-ordination check with other team members</w:t>
            </w:r>
          </w:p>
          <w:p w14:paraId="389C084B" w14:textId="593F2EFC" w:rsidR="008040D2" w:rsidRPr="004730D9" w:rsidRDefault="003726BE" w:rsidP="004730D9">
            <w:pPr>
              <w:numPr>
                <w:ilvl w:val="0"/>
                <w:numId w:val="36"/>
              </w:numPr>
              <w:spacing w:after="45"/>
              <w:rPr>
                <w:rFonts w:eastAsia="Times New Roman"/>
                <w:color w:val="000000" w:themeColor="text1"/>
                <w:szCs w:val="22"/>
              </w:rPr>
            </w:pPr>
            <w:r w:rsidRPr="003726BE">
              <w:rPr>
                <w:rFonts w:eastAsia="Times New Roman"/>
                <w:color w:val="000000" w:themeColor="text1"/>
              </w:rPr>
              <w:t xml:space="preserve">Full Tender </w:t>
            </w:r>
            <w:r w:rsidRPr="003726BE">
              <w:rPr>
                <w:rFonts w:eastAsia="Times New Roman"/>
              </w:rPr>
              <w:t xml:space="preserve">Documentation in </w:t>
            </w:r>
            <w:r w:rsidR="000D1440">
              <w:rPr>
                <w:rFonts w:eastAsia="Times New Roman"/>
              </w:rPr>
              <w:t>2D AutoCAD</w:t>
            </w:r>
          </w:p>
        </w:tc>
      </w:tr>
    </w:tbl>
    <w:p w14:paraId="21D2EA1B" w14:textId="77777777" w:rsidR="00104616" w:rsidRPr="003726BE" w:rsidRDefault="00104616" w:rsidP="00104616"/>
    <w:p w14:paraId="336BE121" w14:textId="77777777" w:rsidR="00104616" w:rsidRPr="00104616" w:rsidRDefault="00104616" w:rsidP="00104616">
      <w:pPr>
        <w:keepNext/>
        <w:numPr>
          <w:ilvl w:val="2"/>
          <w:numId w:val="3"/>
        </w:numPr>
        <w:tabs>
          <w:tab w:val="left" w:pos="567"/>
          <w:tab w:val="num" w:pos="1418"/>
        </w:tabs>
        <w:spacing w:before="240" w:after="240"/>
        <w:ind w:left="1418" w:hanging="1418"/>
        <w:outlineLvl w:val="2"/>
        <w:rPr>
          <w:rFonts w:cs="Calibri"/>
          <w:color w:val="87A90F"/>
          <w:sz w:val="24"/>
          <w:szCs w:val="24"/>
          <w:lang w:val="en-US"/>
        </w:rPr>
      </w:pPr>
      <w:r w:rsidRPr="00104616">
        <w:rPr>
          <w:rFonts w:cs="Calibri"/>
          <w:color w:val="87A90F"/>
          <w:sz w:val="24"/>
          <w:szCs w:val="24"/>
          <w:lang w:val="en-US"/>
        </w:rPr>
        <w:t>General Clarifications</w:t>
      </w:r>
    </w:p>
    <w:p w14:paraId="4CA8883A" w14:textId="77777777" w:rsidR="00104616" w:rsidRPr="00104616" w:rsidRDefault="00104616" w:rsidP="00104616">
      <w:pPr>
        <w:rPr>
          <w:rFonts w:cs="Calibri"/>
        </w:rPr>
      </w:pPr>
      <w:r w:rsidRPr="00104616">
        <w:rPr>
          <w:rFonts w:cs="Calibri"/>
        </w:rPr>
        <w:t>Scope of services and associated fees does not include:</w:t>
      </w:r>
    </w:p>
    <w:p w14:paraId="787EFFB8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t>Authority fees and charges.</w:t>
      </w:r>
    </w:p>
    <w:p w14:paraId="3B253034" w14:textId="77777777" w:rsidR="0093719F" w:rsidRPr="00CF7E2F" w:rsidRDefault="0093719F" w:rsidP="0093719F">
      <w:pPr>
        <w:pStyle w:val="NormalBullet"/>
        <w:spacing w:after="45"/>
      </w:pPr>
      <w:r w:rsidRPr="00CF7E2F">
        <w:t xml:space="preserve">Any costs associated with sourcing existing documentation.  We assume that existing documentation will be provided to </w:t>
      </w:r>
      <w:r w:rsidR="00515FE6">
        <w:t>Forge Building Consulting Pty Ltd</w:t>
      </w:r>
      <w:r w:rsidRPr="00CF7E2F">
        <w:t xml:space="preserve"> at the project commencement.</w:t>
      </w:r>
    </w:p>
    <w:p w14:paraId="1CB70632" w14:textId="77777777" w:rsidR="00104616" w:rsidRPr="00104616" w:rsidRDefault="00104616" w:rsidP="00104616">
      <w:pPr>
        <w:numPr>
          <w:ilvl w:val="0"/>
          <w:numId w:val="4"/>
        </w:numPr>
      </w:pPr>
      <w:r w:rsidRPr="00104616">
        <w:lastRenderedPageBreak/>
        <w:t xml:space="preserve">Any works, other than liaising with the Authorities, associated with upgrading, modifying, diverting, </w:t>
      </w:r>
      <w:proofErr w:type="gramStart"/>
      <w:r w:rsidRPr="00104616">
        <w:t>removing</w:t>
      </w:r>
      <w:proofErr w:type="gramEnd"/>
      <w:r w:rsidRPr="00104616">
        <w:t xml:space="preserve"> or protecting utility infrastructure.</w:t>
      </w:r>
    </w:p>
    <w:p w14:paraId="347574B2" w14:textId="77777777" w:rsidR="00104616" w:rsidRDefault="00104616" w:rsidP="00104616">
      <w:pPr>
        <w:numPr>
          <w:ilvl w:val="0"/>
          <w:numId w:val="4"/>
        </w:numPr>
      </w:pPr>
      <w:r w:rsidRPr="00104616">
        <w:t xml:space="preserve">Any works, including legal fees, associated with creating, </w:t>
      </w:r>
      <w:proofErr w:type="gramStart"/>
      <w:r w:rsidRPr="00104616">
        <w:t>relinquishing</w:t>
      </w:r>
      <w:proofErr w:type="gramEnd"/>
      <w:r w:rsidRPr="00104616">
        <w:t xml:space="preserve"> or modifying services easements.</w:t>
      </w:r>
    </w:p>
    <w:p w14:paraId="190AA3E9" w14:textId="77777777" w:rsidR="003726BE" w:rsidRPr="00104616" w:rsidRDefault="003726BE" w:rsidP="00104616">
      <w:pPr>
        <w:numPr>
          <w:ilvl w:val="0"/>
          <w:numId w:val="4"/>
        </w:numPr>
      </w:pPr>
      <w:r>
        <w:rPr>
          <w:rFonts w:hint="eastAsia"/>
          <w:lang w:eastAsia="zh-CN"/>
        </w:rPr>
        <w:t xml:space="preserve">Project will be documented in 2D </w:t>
      </w:r>
      <w:proofErr w:type="gramStart"/>
      <w:r>
        <w:rPr>
          <w:rFonts w:hint="eastAsia"/>
          <w:lang w:eastAsia="zh-CN"/>
        </w:rPr>
        <w:t>AutoCAD</w:t>
      </w:r>
      <w:proofErr w:type="gramEnd"/>
    </w:p>
    <w:p w14:paraId="483EF3EA" w14:textId="77777777" w:rsidR="000A101D" w:rsidRPr="00104616" w:rsidRDefault="000A101D" w:rsidP="000A101D"/>
    <w:p w14:paraId="322042C8" w14:textId="77777777" w:rsidR="00105375" w:rsidRPr="00E927B9" w:rsidRDefault="00105375" w:rsidP="00105375">
      <w:pPr>
        <w:pStyle w:val="Heading3"/>
        <w:spacing w:before="120" w:after="120"/>
      </w:pPr>
      <w:r w:rsidRPr="00E927B9">
        <w:t xml:space="preserve">Mechanical </w:t>
      </w:r>
      <w:r>
        <w:t>Service Specific Inclusion</w:t>
      </w:r>
    </w:p>
    <w:p w14:paraId="1AAEC647" w14:textId="77777777" w:rsidR="00105375" w:rsidRPr="00E927B9" w:rsidRDefault="00BB605F" w:rsidP="00105375">
      <w:r>
        <w:rPr>
          <w:lang w:val="en-US"/>
        </w:rPr>
        <w:t>Mechanical</w:t>
      </w:r>
      <w:r w:rsidR="00105375" w:rsidRPr="00E927B9">
        <w:t xml:space="preserve"> engineering scope of services will</w:t>
      </w:r>
      <w:r w:rsidR="00105375">
        <w:t xml:space="preserve"> be in accordance with Section 2</w:t>
      </w:r>
      <w:r w:rsidR="00105375" w:rsidRPr="00E927B9">
        <w:t>.</w:t>
      </w:r>
      <w:r w:rsidR="00105375">
        <w:t>4.1</w:t>
      </w:r>
      <w:r w:rsidR="00105375" w:rsidRPr="00E927B9">
        <w:t> General Scope of Service as clarified below</w:t>
      </w:r>
      <w:r>
        <w:t>:</w:t>
      </w:r>
    </w:p>
    <w:p w14:paraId="3DF9608B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Mechanical Services - Extent</w:t>
      </w:r>
    </w:p>
    <w:p w14:paraId="22F98AAA" w14:textId="77777777" w:rsidR="00105375" w:rsidRPr="00E927B9" w:rsidRDefault="00105375" w:rsidP="00105375">
      <w:r w:rsidRPr="00E927B9">
        <w:t xml:space="preserve">The extent of mechanical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1C6DAAA8" w14:textId="51690C1A" w:rsidR="00CC5164" w:rsidRDefault="00CC5164" w:rsidP="00CC5164">
      <w:pPr>
        <w:pStyle w:val="NormalBullet"/>
      </w:pPr>
      <w:bookmarkStart w:id="13" w:name="_Toc393822950"/>
      <w:bookmarkStart w:id="14" w:name="_Toc405289971"/>
      <w:bookmarkStart w:id="15" w:name="_Toc424140527"/>
      <w:bookmarkStart w:id="16" w:name="_Toc425320808"/>
      <w:bookmarkStart w:id="17" w:name="_Toc470158196"/>
      <w:bookmarkStart w:id="18" w:name="_Toc472604772"/>
      <w:r>
        <w:t xml:space="preserve">In conjunction with stakeholders, develop the services </w:t>
      </w:r>
      <w:proofErr w:type="gramStart"/>
      <w:r>
        <w:t>brief</w:t>
      </w:r>
      <w:proofErr w:type="gramEnd"/>
      <w:r>
        <w:t xml:space="preserve"> </w:t>
      </w:r>
    </w:p>
    <w:p w14:paraId="3638BEFB" w14:textId="02798AEF" w:rsidR="00CC5164" w:rsidRDefault="00CC5164" w:rsidP="00CC5164">
      <w:pPr>
        <w:pStyle w:val="NormalBullet"/>
      </w:pPr>
      <w:r>
        <w:t xml:space="preserve">Review architectural DA </w:t>
      </w:r>
      <w:proofErr w:type="gramStart"/>
      <w:r>
        <w:t>drawings</w:t>
      </w:r>
      <w:proofErr w:type="gramEnd"/>
      <w:r>
        <w:t xml:space="preserve"> </w:t>
      </w:r>
    </w:p>
    <w:p w14:paraId="3A0375C1" w14:textId="5880236E" w:rsidR="00CC5164" w:rsidRDefault="00CC5164" w:rsidP="00CC5164">
      <w:pPr>
        <w:pStyle w:val="NormalBullet"/>
      </w:pPr>
      <w:r>
        <w:t xml:space="preserve">Review Notice of Orders Made </w:t>
      </w:r>
    </w:p>
    <w:p w14:paraId="31C94D66" w14:textId="5C34459D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12AB0532" w14:textId="5D3DEB67" w:rsidR="00CC5164" w:rsidRDefault="00CC5164" w:rsidP="00CC5164">
      <w:pPr>
        <w:pStyle w:val="NormalBullet"/>
      </w:pPr>
      <w:r>
        <w:t xml:space="preserve">Air conditioning to </w:t>
      </w:r>
      <w:r w:rsidR="008040D2">
        <w:t>bedrooms</w:t>
      </w:r>
    </w:p>
    <w:p w14:paraId="15492FCE" w14:textId="04FFBA27" w:rsidR="00CC5164" w:rsidRDefault="00CC5164" w:rsidP="008040D2">
      <w:pPr>
        <w:pStyle w:val="NormalBullet"/>
      </w:pPr>
      <w:r>
        <w:t xml:space="preserve">Mechanical ventilation to various areas in accordance </w:t>
      </w:r>
      <w:proofErr w:type="gramStart"/>
      <w:r>
        <w:t>to</w:t>
      </w:r>
      <w:proofErr w:type="gramEnd"/>
      <w:r>
        <w:t xml:space="preserve"> BCA, Code and Local Authority requirements </w:t>
      </w:r>
    </w:p>
    <w:p w14:paraId="33BBC1A3" w14:textId="717FAC2A" w:rsidR="00CC5164" w:rsidRDefault="00CC5164" w:rsidP="00CC5164">
      <w:pPr>
        <w:pStyle w:val="NormalBullet"/>
      </w:pPr>
      <w:r>
        <w:t xml:space="preserve">Toilet and laundry exhaust system </w:t>
      </w:r>
    </w:p>
    <w:p w14:paraId="37DDC35C" w14:textId="6FC5CA70" w:rsidR="00CC5164" w:rsidRDefault="00CC5164" w:rsidP="00CC5164">
      <w:pPr>
        <w:pStyle w:val="NormalBullet"/>
      </w:pPr>
      <w:r>
        <w:t xml:space="preserve">Provide design </w:t>
      </w:r>
      <w:proofErr w:type="gramStart"/>
      <w:r>
        <w:t>certification</w:t>
      </w:r>
      <w:proofErr w:type="gramEnd"/>
      <w:r>
        <w:t xml:space="preserve"> </w:t>
      </w:r>
    </w:p>
    <w:p w14:paraId="519C62CF" w14:textId="6A81139C" w:rsidR="00CC5164" w:rsidRDefault="00CC5164" w:rsidP="00CC5164">
      <w:pPr>
        <w:pStyle w:val="NormalBullet"/>
      </w:pPr>
      <w:r>
        <w:t xml:space="preserve">Coordination with other consultants </w:t>
      </w:r>
    </w:p>
    <w:p w14:paraId="3BCD1435" w14:textId="6CE4F622" w:rsidR="00CC7F55" w:rsidRDefault="00CC5164" w:rsidP="00CC5164">
      <w:pPr>
        <w:pStyle w:val="NormalBullet"/>
      </w:pPr>
      <w:r>
        <w:t xml:space="preserve">Provide preliminary budget </w:t>
      </w:r>
      <w:proofErr w:type="gramStart"/>
      <w:r>
        <w:t>estimate</w:t>
      </w:r>
      <w:proofErr w:type="gramEnd"/>
      <w:r>
        <w:t xml:space="preserve"> </w:t>
      </w:r>
    </w:p>
    <w:p w14:paraId="458D0713" w14:textId="77777777" w:rsidR="0093719F" w:rsidRPr="0093719F" w:rsidRDefault="0093719F" w:rsidP="0093719F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93719F">
        <w:rPr>
          <w:b/>
          <w:bCs/>
          <w:color w:val="87A90F"/>
          <w:spacing w:val="6"/>
          <w:szCs w:val="18"/>
          <w:lang w:eastAsia="en-AU"/>
        </w:rPr>
        <w:t xml:space="preserve">Mechanical Services - </w:t>
      </w:r>
      <w:r w:rsidR="00CB552C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4E554B3A" w14:textId="77777777" w:rsidR="0093719F" w:rsidRDefault="0093719F" w:rsidP="0093719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3933DC6B" w14:textId="77777777" w:rsidR="0093719F" w:rsidRDefault="0093719F" w:rsidP="0093719F">
      <w:pPr>
        <w:pStyle w:val="NormalBullet"/>
        <w:spacing w:after="45"/>
      </w:pPr>
      <w:r>
        <w:t>Fire engineering.</w:t>
      </w:r>
    </w:p>
    <w:p w14:paraId="159BC160" w14:textId="77777777" w:rsidR="0093719F" w:rsidRDefault="0093719F" w:rsidP="0093719F">
      <w:pPr>
        <w:pStyle w:val="NormalBullet"/>
        <w:spacing w:after="45"/>
      </w:pPr>
      <w:r>
        <w:t xml:space="preserve">Assessment of compliance with environmental noise regulations (however, we have the capability for this service and </w:t>
      </w:r>
      <w:proofErr w:type="gramStart"/>
      <w:r>
        <w:t>are able to</w:t>
      </w:r>
      <w:proofErr w:type="gramEnd"/>
      <w:r>
        <w:t xml:space="preserve"> provide an acoustics consultancy fee, if required).</w:t>
      </w:r>
    </w:p>
    <w:p w14:paraId="135644D0" w14:textId="77777777" w:rsidR="0093719F" w:rsidRDefault="0093719F" w:rsidP="0093719F">
      <w:pPr>
        <w:pStyle w:val="NormalBullet"/>
        <w:spacing w:after="45"/>
      </w:pPr>
      <w:r>
        <w:t>Our fee does not include for any predictive energy analysis using thermal modelling or CFD (computational fluid dynamics) for determining energy performance of the development.</w:t>
      </w:r>
    </w:p>
    <w:p w14:paraId="6F9A973B" w14:textId="77777777" w:rsidR="00105375" w:rsidRPr="00074D69" w:rsidRDefault="00105375" w:rsidP="00074D69">
      <w:pPr>
        <w:pStyle w:val="Heading3"/>
        <w:spacing w:before="120" w:after="120"/>
      </w:pPr>
      <w:bookmarkStart w:id="19" w:name="_Toc390433727"/>
      <w:bookmarkStart w:id="20" w:name="_Toc456192707"/>
      <w:bookmarkStart w:id="21" w:name="_Toc498559796"/>
      <w:bookmarkEnd w:id="13"/>
      <w:bookmarkEnd w:id="14"/>
      <w:bookmarkEnd w:id="15"/>
      <w:bookmarkEnd w:id="16"/>
      <w:bookmarkEnd w:id="17"/>
      <w:bookmarkEnd w:id="18"/>
      <w:r w:rsidRPr="00074D69">
        <w:t>Electrical Services</w:t>
      </w:r>
      <w:bookmarkEnd w:id="19"/>
      <w:bookmarkEnd w:id="20"/>
      <w:bookmarkEnd w:id="21"/>
      <w:r w:rsidR="00074D69">
        <w:t xml:space="preserve"> Specific Inclusion</w:t>
      </w:r>
    </w:p>
    <w:p w14:paraId="18A8B111" w14:textId="4F5149A7" w:rsidR="00105375" w:rsidRPr="00E927B9" w:rsidRDefault="00230879" w:rsidP="00105375">
      <w:r>
        <w:t>E</w:t>
      </w:r>
      <w:r w:rsidR="00105375" w:rsidRPr="00E927B9">
        <w:t>lectrical engineering scope of services will</w:t>
      </w:r>
      <w:r w:rsidR="00105375">
        <w:t xml:space="preserve"> be in accordance with Section 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1A9D8BC1" w14:textId="77777777" w:rsidR="00105375" w:rsidRPr="00105375" w:rsidRDefault="00105375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 w:rsidRPr="00105375">
        <w:rPr>
          <w:b/>
          <w:bCs/>
          <w:color w:val="87A90F"/>
          <w:spacing w:val="6"/>
          <w:szCs w:val="18"/>
          <w:lang w:eastAsia="en-AU"/>
        </w:rPr>
        <w:t>Electrical Services - Extent</w:t>
      </w:r>
    </w:p>
    <w:p w14:paraId="290735E5" w14:textId="77777777" w:rsidR="00105375" w:rsidRPr="00770617" w:rsidRDefault="00105375" w:rsidP="00105375">
      <w:r w:rsidRPr="00E927B9">
        <w:t xml:space="preserve">The extent of electrical services document will </w:t>
      </w:r>
      <w:proofErr w:type="gramStart"/>
      <w:r w:rsidRPr="00E927B9">
        <w:t>comprises</w:t>
      </w:r>
      <w:proofErr w:type="gramEnd"/>
      <w:r w:rsidRPr="00E927B9">
        <w:t>:</w:t>
      </w:r>
    </w:p>
    <w:p w14:paraId="70C21E79" w14:textId="575A3116" w:rsidR="00CC5164" w:rsidRDefault="00CC5164" w:rsidP="00CC5164">
      <w:pPr>
        <w:pStyle w:val="NormalBullet"/>
      </w:pPr>
      <w:bookmarkStart w:id="22" w:name="_Toc390433728"/>
      <w:bookmarkStart w:id="23" w:name="_Toc456192709"/>
      <w:bookmarkStart w:id="24" w:name="_Toc498559797"/>
      <w:r>
        <w:t xml:space="preserve">In conjunction with stakeholders, develop the services </w:t>
      </w:r>
      <w:proofErr w:type="gramStart"/>
      <w:r>
        <w:t>brief</w:t>
      </w:r>
      <w:proofErr w:type="gramEnd"/>
      <w:r>
        <w:t xml:space="preserve"> </w:t>
      </w:r>
    </w:p>
    <w:p w14:paraId="6217F3B4" w14:textId="12B06E18" w:rsidR="00CC5164" w:rsidRDefault="00CC5164" w:rsidP="00CC5164">
      <w:pPr>
        <w:pStyle w:val="NormalBullet"/>
      </w:pPr>
      <w:r>
        <w:t xml:space="preserve">Review architectural DA </w:t>
      </w:r>
      <w:proofErr w:type="gramStart"/>
      <w:r>
        <w:t>drawings</w:t>
      </w:r>
      <w:proofErr w:type="gramEnd"/>
      <w:r>
        <w:t xml:space="preserve"> </w:t>
      </w:r>
    </w:p>
    <w:p w14:paraId="633F0DA7" w14:textId="077605E8" w:rsidR="00CC5164" w:rsidRDefault="00CC5164" w:rsidP="00B00E32">
      <w:pPr>
        <w:pStyle w:val="NormalBullet"/>
      </w:pPr>
      <w:r>
        <w:t xml:space="preserve">Provide preliminary services concept design showing connection points, plant spatial requirements and vertical and horizontal distribution requirements. </w:t>
      </w:r>
    </w:p>
    <w:p w14:paraId="47EE6BD7" w14:textId="797C87F9" w:rsidR="00CC5164" w:rsidRDefault="00CC5164" w:rsidP="00CC5164">
      <w:pPr>
        <w:pStyle w:val="NormalBullet"/>
      </w:pPr>
      <w:r>
        <w:t xml:space="preserve">Liaise with utilities and supply authorities to confirm availability of </w:t>
      </w:r>
      <w:proofErr w:type="gramStart"/>
      <w:r>
        <w:t>infrastructure</w:t>
      </w:r>
      <w:proofErr w:type="gramEnd"/>
      <w:r>
        <w:t xml:space="preserve"> </w:t>
      </w:r>
    </w:p>
    <w:p w14:paraId="20ABF43E" w14:textId="00D227BB" w:rsidR="00CC5164" w:rsidRDefault="00CC5164" w:rsidP="00CC5164">
      <w:pPr>
        <w:pStyle w:val="NormalBullet"/>
      </w:pPr>
      <w:r>
        <w:t xml:space="preserve">Provide advice of fire engineering solutions where </w:t>
      </w:r>
      <w:proofErr w:type="gramStart"/>
      <w:r>
        <w:t>required</w:t>
      </w:r>
      <w:proofErr w:type="gramEnd"/>
      <w:r>
        <w:t xml:space="preserve"> </w:t>
      </w:r>
    </w:p>
    <w:p w14:paraId="7FC5BFE4" w14:textId="68578B42" w:rsidR="00CC5164" w:rsidRDefault="00CC5164" w:rsidP="00CC5164">
      <w:pPr>
        <w:pStyle w:val="NormalBullet"/>
      </w:pPr>
      <w:r>
        <w:t xml:space="preserve">Review compliance of design with building code requirements. </w:t>
      </w:r>
    </w:p>
    <w:p w14:paraId="4E59C953" w14:textId="0DC25FBA" w:rsidR="00CC5164" w:rsidRDefault="00CC5164" w:rsidP="00CC5164">
      <w:pPr>
        <w:pStyle w:val="NormalBullet"/>
      </w:pPr>
      <w:r>
        <w:t xml:space="preserve">Preparation of detailed drawings and specifications </w:t>
      </w:r>
    </w:p>
    <w:p w14:paraId="658D465F" w14:textId="2CD0C25F" w:rsidR="00CC5164" w:rsidRDefault="00CC5164" w:rsidP="00CC5164">
      <w:pPr>
        <w:pStyle w:val="NormalBullet"/>
      </w:pPr>
      <w:r>
        <w:t xml:space="preserve">Establishment of supply with Authority </w:t>
      </w:r>
    </w:p>
    <w:p w14:paraId="77D1A6D1" w14:textId="020D8FC6" w:rsidR="00CC5164" w:rsidRDefault="00CC5164" w:rsidP="00CC5164">
      <w:pPr>
        <w:pStyle w:val="NormalBullet"/>
      </w:pPr>
      <w:r>
        <w:t xml:space="preserve">Liaise with L3 ASP if </w:t>
      </w:r>
      <w:proofErr w:type="gramStart"/>
      <w:r>
        <w:t>required</w:t>
      </w:r>
      <w:proofErr w:type="gramEnd"/>
      <w:r>
        <w:t xml:space="preserve"> </w:t>
      </w:r>
    </w:p>
    <w:p w14:paraId="40F986E1" w14:textId="13F5AFE8" w:rsidR="00CC5164" w:rsidRDefault="00CC5164" w:rsidP="00CC5164">
      <w:pPr>
        <w:pStyle w:val="NormalBullet"/>
      </w:pPr>
      <w:r>
        <w:lastRenderedPageBreak/>
        <w:t xml:space="preserve">Consumer mains </w:t>
      </w:r>
    </w:p>
    <w:p w14:paraId="3FB82F65" w14:textId="27E3525D" w:rsidR="00CC5164" w:rsidRDefault="00CC5164" w:rsidP="00CC5164">
      <w:pPr>
        <w:pStyle w:val="NormalBullet"/>
      </w:pPr>
      <w:r>
        <w:t xml:space="preserve">Main switchboard and metering boards </w:t>
      </w:r>
    </w:p>
    <w:p w14:paraId="17FEFE60" w14:textId="3E28F06A" w:rsidR="00CC5164" w:rsidRDefault="00CC5164" w:rsidP="00CC5164">
      <w:pPr>
        <w:pStyle w:val="NormalBullet"/>
      </w:pPr>
      <w:r>
        <w:t xml:space="preserve">General purpose power internal and external </w:t>
      </w:r>
    </w:p>
    <w:p w14:paraId="2C7163B2" w14:textId="4D685F4B" w:rsidR="00CC5164" w:rsidRDefault="00CC5164" w:rsidP="00CC5164">
      <w:pPr>
        <w:pStyle w:val="NormalBullet"/>
      </w:pPr>
      <w:r>
        <w:t xml:space="preserve">General lighting internal </w:t>
      </w:r>
    </w:p>
    <w:p w14:paraId="150A6DB2" w14:textId="3A53468E" w:rsidR="00CC5164" w:rsidRDefault="00CC5164" w:rsidP="00CC5164">
      <w:pPr>
        <w:pStyle w:val="NormalBullet"/>
      </w:pPr>
      <w:r>
        <w:t xml:space="preserve">External lighting </w:t>
      </w:r>
    </w:p>
    <w:p w14:paraId="4C1F0AD3" w14:textId="077BFA25" w:rsidR="00CC5164" w:rsidRDefault="00CC5164" w:rsidP="00CC5164">
      <w:pPr>
        <w:pStyle w:val="NormalBullet"/>
      </w:pPr>
      <w:r>
        <w:t xml:space="preserve">Exit and emergency </w:t>
      </w:r>
      <w:proofErr w:type="gramStart"/>
      <w:r>
        <w:t>lighting</w:t>
      </w:r>
      <w:proofErr w:type="gramEnd"/>
      <w:r>
        <w:t xml:space="preserve"> </w:t>
      </w:r>
    </w:p>
    <w:p w14:paraId="5DEF0D3A" w14:textId="133E80EF" w:rsidR="00CC5164" w:rsidRDefault="00CC5164" w:rsidP="00CC5164">
      <w:pPr>
        <w:pStyle w:val="NormalBullet"/>
      </w:pPr>
      <w:r>
        <w:t xml:space="preserve">Cable reticulation </w:t>
      </w:r>
    </w:p>
    <w:p w14:paraId="36DB5C56" w14:textId="72FF0BD2" w:rsidR="00CC5164" w:rsidRDefault="00CC5164" w:rsidP="00CC5164">
      <w:pPr>
        <w:pStyle w:val="NormalBullet"/>
      </w:pPr>
      <w:r>
        <w:t xml:space="preserve">Communication block cabling </w:t>
      </w:r>
    </w:p>
    <w:p w14:paraId="18722929" w14:textId="5A0C416B" w:rsidR="00CC5164" w:rsidRDefault="00CC5164" w:rsidP="00CC5164">
      <w:pPr>
        <w:pStyle w:val="NormalBullet"/>
      </w:pPr>
      <w:r>
        <w:t xml:space="preserve">MATV and Pay TV </w:t>
      </w:r>
    </w:p>
    <w:p w14:paraId="32A5D8D1" w14:textId="77777777" w:rsidR="00B00E32" w:rsidRDefault="00CC5164" w:rsidP="00B00E32">
      <w:pPr>
        <w:pStyle w:val="NormalBullet"/>
      </w:pPr>
      <w:r>
        <w:t xml:space="preserve">Access control, video intercom and CCTV security </w:t>
      </w:r>
    </w:p>
    <w:p w14:paraId="684273FD" w14:textId="65B3A2F5" w:rsidR="00B00E32" w:rsidRDefault="00B00E32" w:rsidP="00B00E32">
      <w:pPr>
        <w:pStyle w:val="NormalBullet"/>
      </w:pPr>
      <w:r>
        <w:t xml:space="preserve">Provide design </w:t>
      </w:r>
      <w:proofErr w:type="gramStart"/>
      <w:r>
        <w:t>certification</w:t>
      </w:r>
      <w:proofErr w:type="gramEnd"/>
      <w:r>
        <w:t xml:space="preserve"> </w:t>
      </w:r>
    </w:p>
    <w:p w14:paraId="5868A174" w14:textId="33687622" w:rsidR="00B00E32" w:rsidRDefault="00B00E32" w:rsidP="00B00E32">
      <w:pPr>
        <w:pStyle w:val="NormalBullet"/>
      </w:pPr>
      <w:r>
        <w:t xml:space="preserve">Coordination with other consultants </w:t>
      </w:r>
    </w:p>
    <w:p w14:paraId="6EA1BC2B" w14:textId="217C6FE8" w:rsidR="00CC5164" w:rsidRDefault="00B00E32" w:rsidP="00B00E32">
      <w:pPr>
        <w:pStyle w:val="NormalBullet"/>
      </w:pPr>
      <w:r>
        <w:t xml:space="preserve">Attendance to meetings as </w:t>
      </w:r>
      <w:proofErr w:type="gramStart"/>
      <w:r>
        <w:t>required</w:t>
      </w:r>
      <w:proofErr w:type="gramEnd"/>
    </w:p>
    <w:p w14:paraId="4BE9C480" w14:textId="77777777" w:rsidR="00CB552C" w:rsidRPr="0093719F" w:rsidRDefault="00CB552C" w:rsidP="00CB552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Electrical</w:t>
      </w:r>
      <w:r w:rsidRPr="0093719F">
        <w:rPr>
          <w:b/>
          <w:bCs/>
          <w:color w:val="87A90F"/>
          <w:spacing w:val="6"/>
          <w:szCs w:val="18"/>
          <w:lang w:eastAsia="en-AU"/>
        </w:rPr>
        <w:t xml:space="preserve"> Services - </w:t>
      </w:r>
      <w:r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224367E" w14:textId="77777777" w:rsidR="00CB552C" w:rsidRDefault="00CB552C" w:rsidP="00CB552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224B715E" w14:textId="77777777" w:rsidR="00CB552C" w:rsidRPr="00B00E32" w:rsidRDefault="00CB552C" w:rsidP="00CB552C">
      <w:pPr>
        <w:pStyle w:val="NormalBullet"/>
        <w:spacing w:after="45"/>
      </w:pPr>
      <w:r w:rsidRPr="00B00E32">
        <w:t xml:space="preserve">ASP Level 3 design fees, </w:t>
      </w:r>
      <w:proofErr w:type="gramStart"/>
      <w:r w:rsidRPr="00B00E32">
        <w:t>charges</w:t>
      </w:r>
      <w:proofErr w:type="gramEnd"/>
      <w:r w:rsidRPr="00B00E32">
        <w:t xml:space="preserve"> and costs.</w:t>
      </w:r>
    </w:p>
    <w:p w14:paraId="4348E4B6" w14:textId="77777777" w:rsidR="00CB552C" w:rsidRDefault="00CB552C" w:rsidP="00CB552C">
      <w:pPr>
        <w:pStyle w:val="NormalBullet"/>
        <w:spacing w:after="45"/>
      </w:pPr>
      <w:r>
        <w:t xml:space="preserve">Any works related to detailed substation design, </w:t>
      </w:r>
      <w:proofErr w:type="gramStart"/>
      <w:r>
        <w:t>construction</w:t>
      </w:r>
      <w:proofErr w:type="gramEnd"/>
      <w:r>
        <w:t xml:space="preserve"> and authority charges.</w:t>
      </w:r>
    </w:p>
    <w:p w14:paraId="5E7AF17B" w14:textId="77777777" w:rsidR="00CB552C" w:rsidRDefault="00CB552C" w:rsidP="00CB552C">
      <w:pPr>
        <w:pStyle w:val="NormalBullet"/>
        <w:spacing w:after="45"/>
      </w:pPr>
      <w:r>
        <w:t>Temporary work</w:t>
      </w:r>
    </w:p>
    <w:p w14:paraId="2D8EF3F2" w14:textId="77777777" w:rsidR="00CB552C" w:rsidRDefault="00CB552C" w:rsidP="00CB552C">
      <w:pPr>
        <w:pStyle w:val="NormalBullet"/>
        <w:numPr>
          <w:ilvl w:val="0"/>
          <w:numId w:val="0"/>
        </w:numPr>
        <w:spacing w:after="45"/>
        <w:ind w:left="567"/>
      </w:pPr>
    </w:p>
    <w:p w14:paraId="603152D8" w14:textId="77777777" w:rsidR="00105375" w:rsidRPr="00074D69" w:rsidRDefault="00105375" w:rsidP="00074D69">
      <w:pPr>
        <w:pStyle w:val="Heading3"/>
        <w:spacing w:before="120" w:after="120"/>
      </w:pPr>
      <w:r w:rsidRPr="00074D69">
        <w:t>Hydraulic Services</w:t>
      </w:r>
      <w:bookmarkEnd w:id="22"/>
      <w:bookmarkEnd w:id="23"/>
      <w:bookmarkEnd w:id="24"/>
      <w:r w:rsidR="00074D69">
        <w:t xml:space="preserve"> Specific Inclusion</w:t>
      </w:r>
    </w:p>
    <w:p w14:paraId="5F4410B1" w14:textId="560B32B8" w:rsidR="00105375" w:rsidRDefault="00230879" w:rsidP="00105375">
      <w:r>
        <w:t>H</w:t>
      </w:r>
      <w:r w:rsidR="00105375" w:rsidRPr="00E927B9">
        <w:t xml:space="preserve">ydraulic engineering scope of services will be in accordance with </w:t>
      </w:r>
      <w:r w:rsidR="00105375">
        <w:t xml:space="preserve">Section </w:t>
      </w:r>
      <w:r w:rsidR="0033173C">
        <w:t>2</w:t>
      </w:r>
      <w:r w:rsidR="0033173C" w:rsidRPr="00E927B9">
        <w:t>.</w:t>
      </w:r>
      <w:r w:rsidR="0033173C">
        <w:t>4.1</w:t>
      </w:r>
      <w:r w:rsidR="0033173C" w:rsidRPr="00E927B9">
        <w:t> </w:t>
      </w:r>
      <w:r w:rsidR="00105375" w:rsidRPr="00E927B9">
        <w:t>General Scope of Service as clarified below.</w:t>
      </w:r>
    </w:p>
    <w:p w14:paraId="5141498A" w14:textId="77777777" w:rsidR="00105375" w:rsidRPr="00105375" w:rsidRDefault="00F20B24" w:rsidP="00105375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</w:t>
      </w:r>
      <w:r w:rsidR="00105375"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50AF1AE8" w14:textId="77777777" w:rsidR="00105375" w:rsidRPr="00770617" w:rsidRDefault="00105375" w:rsidP="00105375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1B5A0A3F" w14:textId="3069FCF2" w:rsidR="00B00E32" w:rsidRDefault="00B00E32" w:rsidP="00B00E32">
      <w:pPr>
        <w:pStyle w:val="NormalBullet"/>
      </w:pPr>
      <w:r>
        <w:t xml:space="preserve">In conjunction with stakeholders, develop the services </w:t>
      </w:r>
      <w:proofErr w:type="gramStart"/>
      <w:r>
        <w:t>brief</w:t>
      </w:r>
      <w:proofErr w:type="gramEnd"/>
      <w:r>
        <w:t xml:space="preserve"> </w:t>
      </w:r>
    </w:p>
    <w:p w14:paraId="6847DBCA" w14:textId="43FF15C7" w:rsidR="00B00E32" w:rsidRDefault="00B00E32" w:rsidP="00B00E32">
      <w:pPr>
        <w:pStyle w:val="NormalBullet"/>
      </w:pPr>
      <w:r>
        <w:t xml:space="preserve">Review architectural DA </w:t>
      </w:r>
      <w:proofErr w:type="gramStart"/>
      <w:r>
        <w:t>drawings</w:t>
      </w:r>
      <w:proofErr w:type="gramEnd"/>
      <w:r>
        <w:t xml:space="preserve"> </w:t>
      </w:r>
    </w:p>
    <w:p w14:paraId="27C7CA79" w14:textId="7F53487A" w:rsidR="00B00E32" w:rsidRDefault="00B00E32" w:rsidP="00B00E32">
      <w:pPr>
        <w:pStyle w:val="NormalBullet"/>
      </w:pPr>
      <w:r>
        <w:t xml:space="preserve">Review Notice of Orders Made </w:t>
      </w:r>
    </w:p>
    <w:p w14:paraId="36AF41A0" w14:textId="7734FEAE" w:rsidR="00B00E32" w:rsidRDefault="00B00E32" w:rsidP="00B00E32">
      <w:pPr>
        <w:pStyle w:val="NormalBullet"/>
      </w:pPr>
      <w:r>
        <w:t xml:space="preserve">Provide design </w:t>
      </w:r>
      <w:proofErr w:type="gramStart"/>
      <w:r>
        <w:t>certification</w:t>
      </w:r>
      <w:proofErr w:type="gramEnd"/>
      <w:r>
        <w:t xml:space="preserve"> </w:t>
      </w:r>
    </w:p>
    <w:p w14:paraId="7C755D68" w14:textId="65BF08BC" w:rsidR="00B00E32" w:rsidRDefault="00B00E32" w:rsidP="00B00E32">
      <w:pPr>
        <w:pStyle w:val="NormalBullet"/>
      </w:pPr>
      <w:r>
        <w:t xml:space="preserve">Preparation of detailed drawings and specifications </w:t>
      </w:r>
    </w:p>
    <w:p w14:paraId="3D8D4728" w14:textId="4C04A65D" w:rsidR="00B00E32" w:rsidRDefault="00B00E32" w:rsidP="00B00E32">
      <w:pPr>
        <w:pStyle w:val="NormalBullet"/>
      </w:pPr>
      <w:r>
        <w:t xml:space="preserve">Coordination with other consultants </w:t>
      </w:r>
    </w:p>
    <w:p w14:paraId="6FEFA46B" w14:textId="4C5EA4BE" w:rsidR="00B00E32" w:rsidRDefault="00B00E32" w:rsidP="00B00E32">
      <w:pPr>
        <w:pStyle w:val="NormalBullet"/>
      </w:pPr>
      <w:r>
        <w:t xml:space="preserve">Attendance to meetings as </w:t>
      </w:r>
      <w:proofErr w:type="gramStart"/>
      <w:r>
        <w:t>required</w:t>
      </w:r>
      <w:proofErr w:type="gramEnd"/>
      <w:r>
        <w:t xml:space="preserve"> </w:t>
      </w:r>
    </w:p>
    <w:p w14:paraId="5783835F" w14:textId="66D1AB7F" w:rsidR="00B00E32" w:rsidRDefault="00B00E32" w:rsidP="00B00E32">
      <w:pPr>
        <w:pStyle w:val="NormalBullet"/>
      </w:pPr>
      <w:r>
        <w:t xml:space="preserve">Provide preliminary budget </w:t>
      </w:r>
      <w:proofErr w:type="gramStart"/>
      <w:r>
        <w:t>estimate</w:t>
      </w:r>
      <w:proofErr w:type="gramEnd"/>
      <w:r>
        <w:t xml:space="preserve"> </w:t>
      </w:r>
    </w:p>
    <w:p w14:paraId="06F7074C" w14:textId="7967C932" w:rsidR="00B00E32" w:rsidRDefault="00B00E32" w:rsidP="00B00E32">
      <w:pPr>
        <w:pStyle w:val="NormalBullet"/>
      </w:pPr>
      <w:r>
        <w:t xml:space="preserve">Investigate with supply authority to ensure availability and capacity of </w:t>
      </w:r>
      <w:proofErr w:type="gramStart"/>
      <w:r>
        <w:t>services</w:t>
      </w:r>
      <w:proofErr w:type="gramEnd"/>
      <w:r>
        <w:t xml:space="preserve"> </w:t>
      </w:r>
    </w:p>
    <w:p w14:paraId="4DDFAF92" w14:textId="27DA03A3" w:rsidR="00B00E32" w:rsidRDefault="00B00E32" w:rsidP="00B00E32">
      <w:pPr>
        <w:pStyle w:val="NormalBullet"/>
      </w:pPr>
      <w:r>
        <w:t xml:space="preserve">Cold water services and metering </w:t>
      </w:r>
    </w:p>
    <w:p w14:paraId="195F6063" w14:textId="6F523A98" w:rsidR="00B00E32" w:rsidRDefault="00B00E32" w:rsidP="00B00E32">
      <w:pPr>
        <w:pStyle w:val="NormalBullet"/>
      </w:pPr>
      <w:r>
        <w:t xml:space="preserve">Hot water services and metering </w:t>
      </w:r>
    </w:p>
    <w:p w14:paraId="7B018277" w14:textId="788E59C5" w:rsidR="00B00E32" w:rsidRDefault="00B00E32" w:rsidP="00B00E32">
      <w:pPr>
        <w:pStyle w:val="NormalBullet"/>
      </w:pPr>
      <w:r>
        <w:t xml:space="preserve">Gas services and metering </w:t>
      </w:r>
    </w:p>
    <w:p w14:paraId="03F6FA88" w14:textId="46D8A984" w:rsidR="00B00E32" w:rsidRDefault="00B00E32" w:rsidP="00B00E32">
      <w:pPr>
        <w:pStyle w:val="NormalBullet"/>
      </w:pPr>
      <w:r>
        <w:t xml:space="preserve">Sanitary plumbing and drainage system </w:t>
      </w:r>
    </w:p>
    <w:p w14:paraId="34F5EB14" w14:textId="4B1D09D6" w:rsidR="00B00E32" w:rsidRDefault="00B00E32" w:rsidP="00B00E32">
      <w:pPr>
        <w:pStyle w:val="NormalBullet"/>
      </w:pPr>
      <w:r>
        <w:t xml:space="preserve">Mechanical services condensate drainage </w:t>
      </w:r>
    </w:p>
    <w:p w14:paraId="4260D832" w14:textId="3498B51A" w:rsidR="00B00E32" w:rsidRDefault="00B00E32" w:rsidP="00B00E32">
      <w:pPr>
        <w:pStyle w:val="NormalBullet"/>
      </w:pPr>
      <w:r>
        <w:t xml:space="preserve">Roof, terraces, </w:t>
      </w:r>
      <w:proofErr w:type="gramStart"/>
      <w:r>
        <w:t>balconies</w:t>
      </w:r>
      <w:proofErr w:type="gramEnd"/>
      <w:r>
        <w:t xml:space="preserve"> and stormwater drainage system </w:t>
      </w:r>
    </w:p>
    <w:p w14:paraId="1C5724A8" w14:textId="6E1D64D8" w:rsidR="00F20B24" w:rsidRPr="0093719F" w:rsidRDefault="00F20B24" w:rsidP="00F20B24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Hydraulic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5625FC26" w14:textId="77777777" w:rsidR="00F20B24" w:rsidRDefault="00F20B24" w:rsidP="00F20B2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0A4723B6" w14:textId="77777777" w:rsidR="00F20B24" w:rsidRPr="00CF7E2F" w:rsidRDefault="00F20B24" w:rsidP="00F20B24">
      <w:pPr>
        <w:pStyle w:val="NormalBullet"/>
        <w:spacing w:after="45"/>
      </w:pPr>
      <w:r w:rsidRPr="00CF7E2F">
        <w:lastRenderedPageBreak/>
        <w:t>Nomination and scheduling of sanitary fixtures and tapware.</w:t>
      </w:r>
    </w:p>
    <w:p w14:paraId="6631B1CA" w14:textId="77777777" w:rsidR="00F20B24" w:rsidRPr="00CF7E2F" w:rsidRDefault="00F20B24" w:rsidP="00F20B24">
      <w:pPr>
        <w:pStyle w:val="NormalBullet"/>
        <w:spacing w:after="45"/>
      </w:pPr>
      <w:r w:rsidRPr="00CF7E2F">
        <w:t>Nomination of fire extinguishers.</w:t>
      </w:r>
    </w:p>
    <w:p w14:paraId="1B7E86D3" w14:textId="77777777" w:rsidR="00F20B24" w:rsidRPr="00CF7E2F" w:rsidRDefault="00F20B24" w:rsidP="00F20B24">
      <w:pPr>
        <w:pStyle w:val="NormalBullet"/>
        <w:spacing w:after="45"/>
      </w:pPr>
      <w:r w:rsidRPr="00CF7E2F">
        <w:t>Landscape irrigation.</w:t>
      </w:r>
    </w:p>
    <w:p w14:paraId="60070A77" w14:textId="77777777" w:rsidR="00F20B24" w:rsidRPr="00CF7E2F" w:rsidRDefault="00F20B24" w:rsidP="00F20B24">
      <w:pPr>
        <w:pStyle w:val="NormalBullet"/>
        <w:spacing w:after="45"/>
      </w:pPr>
      <w:r w:rsidRPr="00CF7E2F">
        <w:t>Nomination of sanitary ancillaries such as roll holders, soap dispensers, hand dryers etc.</w:t>
      </w:r>
    </w:p>
    <w:p w14:paraId="092971D1" w14:textId="77777777" w:rsidR="00F20B24" w:rsidRPr="00CF7E2F" w:rsidRDefault="00F20B24" w:rsidP="00F20B24">
      <w:pPr>
        <w:pStyle w:val="NormalBullet"/>
        <w:spacing w:after="45"/>
      </w:pPr>
      <w:r w:rsidRPr="00CF7E2F">
        <w:t>Water features including associated plant and distribution systems.</w:t>
      </w:r>
    </w:p>
    <w:p w14:paraId="160018B3" w14:textId="77777777" w:rsidR="00F20B24" w:rsidRPr="00CF7E2F" w:rsidRDefault="00F20B24" w:rsidP="00F20B24">
      <w:pPr>
        <w:pStyle w:val="NormalBullet"/>
        <w:spacing w:after="45"/>
      </w:pPr>
      <w:r w:rsidRPr="00CF7E2F">
        <w:t>Diversions, upgrades and/or extension of Authority infrastructure services.</w:t>
      </w:r>
    </w:p>
    <w:p w14:paraId="0D350579" w14:textId="7BCA33E2" w:rsidR="0033173C" w:rsidRPr="00074D69" w:rsidRDefault="0033173C" w:rsidP="0033173C">
      <w:pPr>
        <w:pStyle w:val="Heading3"/>
        <w:spacing w:before="120" w:after="120"/>
      </w:pPr>
      <w:bookmarkStart w:id="25" w:name="_Toc456192713"/>
      <w:r>
        <w:t>Fire</w:t>
      </w:r>
      <w:r w:rsidRPr="00074D69">
        <w:t xml:space="preserve"> Services</w:t>
      </w:r>
      <w:r>
        <w:t xml:space="preserve"> Specific Inclusion</w:t>
      </w:r>
    </w:p>
    <w:p w14:paraId="461F9F8A" w14:textId="1B36365E" w:rsidR="0033173C" w:rsidRDefault="0033173C" w:rsidP="0033173C">
      <w:r>
        <w:t>Fire service</w:t>
      </w:r>
      <w:r w:rsidRPr="00E927B9">
        <w:t xml:space="preserve"> scope of services will be in accordance with </w:t>
      </w:r>
      <w:r>
        <w:t>Section 2</w:t>
      </w:r>
      <w:r w:rsidRPr="00E927B9">
        <w:t>.</w:t>
      </w:r>
      <w:r>
        <w:t>4.1</w:t>
      </w:r>
      <w:r w:rsidRPr="00E927B9">
        <w:t> General Scope of Service as clarified below.</w:t>
      </w:r>
    </w:p>
    <w:p w14:paraId="46384DE5" w14:textId="4B2D85E3" w:rsidR="0033173C" w:rsidRPr="00105375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</w:t>
      </w:r>
      <w:r w:rsidRPr="00105375">
        <w:rPr>
          <w:b/>
          <w:bCs/>
          <w:color w:val="87A90F"/>
          <w:spacing w:val="6"/>
          <w:szCs w:val="18"/>
          <w:lang w:eastAsia="en-AU"/>
        </w:rPr>
        <w:t>- Extent</w:t>
      </w:r>
    </w:p>
    <w:p w14:paraId="79111F15" w14:textId="77777777" w:rsidR="0033173C" w:rsidRPr="00770617" w:rsidRDefault="0033173C" w:rsidP="0033173C">
      <w:r w:rsidRPr="00770617">
        <w:t xml:space="preserve">The extent of hydraulic services document will </w:t>
      </w:r>
      <w:proofErr w:type="gramStart"/>
      <w:r w:rsidRPr="00770617">
        <w:t>comprises</w:t>
      </w:r>
      <w:proofErr w:type="gramEnd"/>
      <w:r w:rsidRPr="00770617">
        <w:t>:</w:t>
      </w:r>
    </w:p>
    <w:p w14:paraId="247EF198" w14:textId="2B7CC029" w:rsidR="00D512C0" w:rsidRPr="00CF7E2F" w:rsidRDefault="00D512C0" w:rsidP="00D512C0">
      <w:pPr>
        <w:pStyle w:val="NormalBullet"/>
        <w:spacing w:after="45"/>
      </w:pPr>
      <w:r>
        <w:t>Fire Hydrant System</w:t>
      </w:r>
    </w:p>
    <w:p w14:paraId="35072D4F" w14:textId="77777777" w:rsidR="00D512C0" w:rsidRPr="00CF7E2F" w:rsidRDefault="00D512C0" w:rsidP="00D512C0">
      <w:pPr>
        <w:pStyle w:val="NormalBullet"/>
        <w:spacing w:after="45"/>
      </w:pPr>
      <w:r>
        <w:t>Fire Detection system</w:t>
      </w:r>
    </w:p>
    <w:p w14:paraId="6F620869" w14:textId="77777777" w:rsidR="00D512C0" w:rsidRPr="00CF7E2F" w:rsidRDefault="00D512C0" w:rsidP="00D512C0">
      <w:pPr>
        <w:pStyle w:val="NormalBullet"/>
        <w:spacing w:after="45"/>
      </w:pPr>
      <w:r w:rsidRPr="00CF7E2F">
        <w:t>Emergency Warning and Intercommunication System (EWIS).</w:t>
      </w:r>
    </w:p>
    <w:p w14:paraId="1EE9A6BF" w14:textId="77777777" w:rsidR="00D512C0" w:rsidRPr="00CF7E2F" w:rsidRDefault="00D512C0" w:rsidP="00D512C0">
      <w:pPr>
        <w:pStyle w:val="NormalBullet"/>
        <w:spacing w:after="45"/>
      </w:pPr>
      <w:r w:rsidRPr="00CF7E2F">
        <w:t>Fire Extinguishers.</w:t>
      </w:r>
    </w:p>
    <w:p w14:paraId="63EB9CC7" w14:textId="735623E5" w:rsidR="0033173C" w:rsidRPr="0093719F" w:rsidRDefault="0033173C" w:rsidP="0033173C">
      <w:pPr>
        <w:keepNext/>
        <w:spacing w:before="120" w:after="0"/>
        <w:outlineLvl w:val="3"/>
        <w:rPr>
          <w:b/>
          <w:bCs/>
          <w:color w:val="87A90F"/>
          <w:spacing w:val="6"/>
          <w:szCs w:val="18"/>
          <w:lang w:eastAsia="en-AU"/>
        </w:rPr>
      </w:pPr>
      <w:r>
        <w:rPr>
          <w:b/>
          <w:bCs/>
          <w:color w:val="87A90F"/>
          <w:spacing w:val="6"/>
          <w:szCs w:val="18"/>
          <w:lang w:eastAsia="en-AU"/>
        </w:rPr>
        <w:t>Fire Services -</w:t>
      </w:r>
      <w:r w:rsidR="00395756" w:rsidRPr="00395756">
        <w:rPr>
          <w:b/>
          <w:bCs/>
          <w:color w:val="87A90F"/>
          <w:spacing w:val="6"/>
          <w:szCs w:val="18"/>
          <w:lang w:eastAsia="en-AU"/>
        </w:rPr>
        <w:t xml:space="preserve"> </w:t>
      </w:r>
      <w:r w:rsidR="00395756">
        <w:rPr>
          <w:b/>
          <w:bCs/>
          <w:color w:val="87A90F"/>
          <w:spacing w:val="6"/>
          <w:szCs w:val="18"/>
          <w:lang w:eastAsia="en-AU"/>
        </w:rPr>
        <w:t>Clarifications</w:t>
      </w:r>
    </w:p>
    <w:p w14:paraId="60EA6FA8" w14:textId="77777777" w:rsidR="0033173C" w:rsidRDefault="0033173C" w:rsidP="003317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have </w:t>
      </w:r>
      <w:r w:rsidRPr="00CF7E2F">
        <w:rPr>
          <w:rFonts w:asciiTheme="minorHAnsi" w:hAnsiTheme="minorHAnsi"/>
        </w:rPr>
        <w:t>not yet allowed for the following in our scope of service and fee.</w:t>
      </w:r>
    </w:p>
    <w:p w14:paraId="71DD9230" w14:textId="77777777" w:rsidR="00395756" w:rsidRPr="00DD21CB" w:rsidRDefault="00395756" w:rsidP="00395756">
      <w:pPr>
        <w:pStyle w:val="NormalBullet"/>
        <w:spacing w:after="45"/>
      </w:pPr>
      <w:r w:rsidRPr="00DD21CB">
        <w:t> BCA DTS requirement compliance</w:t>
      </w:r>
    </w:p>
    <w:p w14:paraId="5C3E3CC4" w14:textId="0FAD8D86" w:rsidR="00395756" w:rsidRDefault="00395756" w:rsidP="00395756">
      <w:pPr>
        <w:pStyle w:val="NormalBullet"/>
        <w:spacing w:after="45"/>
      </w:pPr>
      <w:r w:rsidRPr="00DD21CB">
        <w:t>  Any applicable fire engineering report by C10 Fire Engineer</w:t>
      </w:r>
    </w:p>
    <w:p w14:paraId="101B097A" w14:textId="34AECBED" w:rsidR="00AE4D4C" w:rsidRDefault="00AE4D4C" w:rsidP="00395756">
      <w:pPr>
        <w:pStyle w:val="NormalBullet"/>
        <w:spacing w:after="45"/>
      </w:pPr>
      <w:r>
        <w:t>Drencher design</w:t>
      </w:r>
    </w:p>
    <w:p w14:paraId="30D21A3E" w14:textId="00937FF8" w:rsidR="00AE4D4C" w:rsidRPr="00DD21CB" w:rsidRDefault="00AE4D4C" w:rsidP="00395756">
      <w:pPr>
        <w:pStyle w:val="NormalBullet"/>
        <w:spacing w:after="45"/>
      </w:pPr>
      <w:r>
        <w:t>Fire brigade consultant</w:t>
      </w:r>
    </w:p>
    <w:p w14:paraId="1CC0403B" w14:textId="77777777" w:rsidR="0089386B" w:rsidRDefault="0089386B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30FCDBE8" w14:textId="77777777" w:rsidR="004F7048" w:rsidRDefault="004F7048" w:rsidP="004F7048">
      <w:pPr>
        <w:pStyle w:val="Heading1"/>
      </w:pPr>
      <w:bookmarkStart w:id="26" w:name="_Toc51172878"/>
      <w:bookmarkEnd w:id="25"/>
      <w:r>
        <w:lastRenderedPageBreak/>
        <w:t>Fee</w:t>
      </w:r>
      <w:bookmarkEnd w:id="26"/>
    </w:p>
    <w:p w14:paraId="6F8D0FF8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27" w:name="_Toc393822957"/>
      <w:bookmarkStart w:id="28" w:name="_Toc405289978"/>
      <w:bookmarkStart w:id="29" w:name="_Toc424140534"/>
      <w:bookmarkStart w:id="30" w:name="_Toc472604777"/>
      <w:r w:rsidRPr="00CF7E2F">
        <w:t>Fee proposal details</w:t>
      </w:r>
      <w:bookmarkEnd w:id="27"/>
      <w:bookmarkEnd w:id="28"/>
      <w:bookmarkEnd w:id="29"/>
      <w:bookmarkEnd w:id="30"/>
    </w:p>
    <w:p w14:paraId="6A1C7CC6" w14:textId="77777777" w:rsidR="002E4692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We are pleased to outline below our lump sum fees for the provision of services to be undertaken in accordance with the </w:t>
      </w:r>
      <w:proofErr w:type="gramStart"/>
      <w:r w:rsidRPr="00CF7E2F">
        <w:rPr>
          <w:rFonts w:asciiTheme="minorHAnsi" w:hAnsiTheme="minorHAnsi"/>
        </w:rPr>
        <w:t>a</w:t>
      </w:r>
      <w:r w:rsidR="00374D4D">
        <w:rPr>
          <w:rFonts w:asciiTheme="minorHAnsi" w:hAnsiTheme="minorHAnsi"/>
        </w:rPr>
        <w:t>forementioned scope</w:t>
      </w:r>
      <w:proofErr w:type="gramEnd"/>
      <w:r w:rsidR="00374D4D">
        <w:rPr>
          <w:rFonts w:asciiTheme="minorHAnsi" w:hAnsiTheme="minorHAnsi"/>
        </w:rPr>
        <w:t>.</w:t>
      </w:r>
      <w:r w:rsidRPr="00CF7E2F">
        <w:rPr>
          <w:rFonts w:asciiTheme="minorHAnsi" w:hAnsiTheme="minorHAnsi"/>
        </w:rPr>
        <w:t xml:space="preserve"> 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1390"/>
        <w:gridCol w:w="1356"/>
        <w:gridCol w:w="1513"/>
        <w:gridCol w:w="959"/>
        <w:gridCol w:w="222"/>
      </w:tblGrid>
      <w:tr w:rsidR="003B7865" w:rsidRPr="003B7865" w14:paraId="5D4CFC0B" w14:textId="77777777" w:rsidTr="003B7865">
        <w:trPr>
          <w:gridAfter w:val="1"/>
          <w:wAfter w:w="36" w:type="dxa"/>
          <w:trHeight w:val="469"/>
          <w:jc w:val="center"/>
        </w:trPr>
        <w:tc>
          <w:tcPr>
            <w:tcW w:w="15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B6D21F6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  <w:t>SERVICES</w:t>
            </w:r>
          </w:p>
        </w:tc>
        <w:tc>
          <w:tcPr>
            <w:tcW w:w="13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14BCA9A5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color w:val="FFFFFF"/>
                <w:lang w:eastAsia="zh-CN"/>
              </w:rPr>
              <w:t>Design Development</w:t>
            </w:r>
          </w:p>
        </w:tc>
        <w:tc>
          <w:tcPr>
            <w:tcW w:w="14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4C4D92A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color w:val="FFFFFF"/>
                <w:lang w:eastAsia="zh-CN"/>
              </w:rPr>
              <w:t>Tender Documentation</w:t>
            </w:r>
          </w:p>
        </w:tc>
        <w:tc>
          <w:tcPr>
            <w:tcW w:w="10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BB59"/>
            <w:vAlign w:val="center"/>
            <w:hideMark/>
          </w:tcPr>
          <w:p w14:paraId="2ECBD8E8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color w:val="FFFFFF"/>
                <w:lang w:eastAsia="zh-CN"/>
              </w:rPr>
              <w:t>TOTAL</w:t>
            </w:r>
          </w:p>
        </w:tc>
      </w:tr>
      <w:tr w:rsidR="003B7865" w:rsidRPr="003B7865" w14:paraId="4F857BB9" w14:textId="77777777" w:rsidTr="003B7865">
        <w:trPr>
          <w:trHeight w:val="285"/>
          <w:jc w:val="center"/>
        </w:trPr>
        <w:tc>
          <w:tcPr>
            <w:tcW w:w="15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E21F0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8DC44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6DBB9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0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7F278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AA27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</w:tr>
      <w:tr w:rsidR="003B7865" w:rsidRPr="003B7865" w14:paraId="40804C5A" w14:textId="77777777" w:rsidTr="003B7865">
        <w:trPr>
          <w:trHeight w:val="169"/>
          <w:jc w:val="center"/>
        </w:trPr>
        <w:tc>
          <w:tcPr>
            <w:tcW w:w="15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85514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sz w:val="28"/>
                <w:szCs w:val="28"/>
                <w:lang w:eastAsia="zh-CN"/>
              </w:rPr>
            </w:pPr>
          </w:p>
        </w:tc>
        <w:tc>
          <w:tcPr>
            <w:tcW w:w="13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14B72F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45487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10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B7957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color w:val="FFFFFF"/>
                <w:lang w:eastAsia="zh-CN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E37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66471B8F" w14:textId="77777777" w:rsidTr="003B7865">
        <w:trPr>
          <w:trHeight w:val="300"/>
          <w:jc w:val="center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DE2A7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Mechanical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CDEDB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$2,000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E6E9F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$1,500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6955D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$3,500</w:t>
            </w:r>
          </w:p>
        </w:tc>
        <w:tc>
          <w:tcPr>
            <w:tcW w:w="36" w:type="dxa"/>
            <w:vAlign w:val="center"/>
            <w:hideMark/>
          </w:tcPr>
          <w:p w14:paraId="60ACF530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6C290AB0" w14:textId="77777777" w:rsidTr="003B7865">
        <w:trPr>
          <w:trHeight w:val="300"/>
          <w:jc w:val="center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93715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Electrical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2FD52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$2,000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CDA59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$1,500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184F0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$3,500</w:t>
            </w:r>
          </w:p>
        </w:tc>
        <w:tc>
          <w:tcPr>
            <w:tcW w:w="36" w:type="dxa"/>
            <w:vAlign w:val="center"/>
            <w:hideMark/>
          </w:tcPr>
          <w:p w14:paraId="4AE5C7A6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3DD0BE41" w14:textId="77777777" w:rsidTr="003B7865">
        <w:trPr>
          <w:trHeight w:val="300"/>
          <w:jc w:val="center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BE48A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Hydraulic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B83D5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$2,000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6C66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$1,500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48629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$3,500</w:t>
            </w:r>
          </w:p>
        </w:tc>
        <w:tc>
          <w:tcPr>
            <w:tcW w:w="36" w:type="dxa"/>
            <w:vAlign w:val="center"/>
            <w:hideMark/>
          </w:tcPr>
          <w:p w14:paraId="5F1B852B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5B2EB56E" w14:textId="77777777" w:rsidTr="003B7865">
        <w:trPr>
          <w:trHeight w:val="300"/>
          <w:jc w:val="center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F9237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Fire Service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91036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$1,500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FC55A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lang w:eastAsia="zh-CN"/>
              </w:rPr>
            </w:pPr>
            <w:r w:rsidRPr="003B7865">
              <w:rPr>
                <w:rFonts w:eastAsia="SimSun" w:cs="Calibri"/>
                <w:lang w:eastAsia="zh-CN"/>
              </w:rPr>
              <w:t>$1,000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2F074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$2,500</w:t>
            </w:r>
          </w:p>
        </w:tc>
        <w:tc>
          <w:tcPr>
            <w:tcW w:w="36" w:type="dxa"/>
            <w:vAlign w:val="center"/>
            <w:hideMark/>
          </w:tcPr>
          <w:p w14:paraId="24BF550E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5600356A" w14:textId="77777777" w:rsidTr="003B7865">
        <w:trPr>
          <w:trHeight w:val="300"/>
          <w:jc w:val="center"/>
        </w:trPr>
        <w:tc>
          <w:tcPr>
            <w:tcW w:w="15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31168" w14:textId="77777777" w:rsidR="003B7865" w:rsidRPr="003B7865" w:rsidRDefault="003B7865" w:rsidP="003B7865">
            <w:pPr>
              <w:spacing w:after="0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TOTAL (excl GST)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F9174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$7,500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C04B4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$5,500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D4715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$13,000</w:t>
            </w:r>
          </w:p>
        </w:tc>
        <w:tc>
          <w:tcPr>
            <w:tcW w:w="36" w:type="dxa"/>
            <w:vAlign w:val="center"/>
            <w:hideMark/>
          </w:tcPr>
          <w:p w14:paraId="48DCB45D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1E2C6CB3" w14:textId="77777777" w:rsidTr="003B7865">
        <w:trPr>
          <w:trHeight w:val="323"/>
          <w:jc w:val="center"/>
        </w:trPr>
        <w:tc>
          <w:tcPr>
            <w:tcW w:w="4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10E1758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Goods &amp; Services Tax (GST) 10%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28420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$1,300</w:t>
            </w:r>
          </w:p>
        </w:tc>
        <w:tc>
          <w:tcPr>
            <w:tcW w:w="36" w:type="dxa"/>
            <w:vAlign w:val="center"/>
            <w:hideMark/>
          </w:tcPr>
          <w:p w14:paraId="19B3B4D1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  <w:tr w:rsidR="003B7865" w:rsidRPr="003B7865" w14:paraId="4D03D106" w14:textId="77777777" w:rsidTr="003B7865">
        <w:trPr>
          <w:trHeight w:val="323"/>
          <w:jc w:val="center"/>
        </w:trPr>
        <w:tc>
          <w:tcPr>
            <w:tcW w:w="4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52E067" w14:textId="77777777" w:rsidR="003B7865" w:rsidRPr="003B7865" w:rsidRDefault="003B7865" w:rsidP="003B7865">
            <w:pPr>
              <w:spacing w:after="0"/>
              <w:jc w:val="center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TOTAL (incl GST)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78CEF" w14:textId="77777777" w:rsidR="003B7865" w:rsidRPr="003B7865" w:rsidRDefault="003B7865" w:rsidP="003B7865">
            <w:pPr>
              <w:spacing w:after="0"/>
              <w:jc w:val="right"/>
              <w:rPr>
                <w:rFonts w:eastAsia="SimSun" w:cs="Calibri"/>
                <w:b/>
                <w:bCs/>
                <w:lang w:eastAsia="zh-CN"/>
              </w:rPr>
            </w:pPr>
            <w:r w:rsidRPr="003B7865">
              <w:rPr>
                <w:rFonts w:eastAsia="SimSun" w:cs="Calibri"/>
                <w:b/>
                <w:bCs/>
                <w:lang w:eastAsia="zh-CN"/>
              </w:rPr>
              <w:t>$14,300</w:t>
            </w:r>
          </w:p>
        </w:tc>
        <w:tc>
          <w:tcPr>
            <w:tcW w:w="36" w:type="dxa"/>
            <w:vAlign w:val="center"/>
            <w:hideMark/>
          </w:tcPr>
          <w:p w14:paraId="64668B88" w14:textId="77777777" w:rsidR="003B7865" w:rsidRPr="003B7865" w:rsidRDefault="003B7865" w:rsidP="003B7865">
            <w:pPr>
              <w:spacing w:after="0"/>
              <w:rPr>
                <w:rFonts w:ascii="Times New Roman" w:eastAsia="Times New Roman" w:hAnsi="Times New Roman"/>
                <w:lang w:eastAsia="zh-CN"/>
              </w:rPr>
            </w:pPr>
          </w:p>
        </w:tc>
      </w:tr>
    </w:tbl>
    <w:p w14:paraId="11FCBD82" w14:textId="5CCE33C8" w:rsidR="00972E54" w:rsidRDefault="00972E54" w:rsidP="004F7048">
      <w:pPr>
        <w:rPr>
          <w:rFonts w:asciiTheme="minorHAnsi" w:hAnsiTheme="minorHAnsi"/>
        </w:rPr>
      </w:pPr>
    </w:p>
    <w:p w14:paraId="27FEDF7F" w14:textId="77777777" w:rsidR="00972E54" w:rsidRDefault="00972E54" w:rsidP="004F7048">
      <w:pPr>
        <w:rPr>
          <w:rFonts w:asciiTheme="minorHAnsi" w:hAnsiTheme="minorHAnsi"/>
        </w:rPr>
      </w:pPr>
    </w:p>
    <w:p w14:paraId="77D0D89C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2212D1D5" w14:textId="56921DD8" w:rsidR="004F7048" w:rsidRDefault="00E77820" w:rsidP="004F7048">
      <w:pPr>
        <w:pStyle w:val="NormalBullet"/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A131C1">
        <w:t>1</w:t>
      </w:r>
      <w:r w:rsidR="004F7048" w:rsidRPr="00CF7E2F">
        <w:t>0</w:t>
      </w:r>
      <w:r w:rsidR="004F7048" w:rsidRPr="00CF7E2F">
        <w:tab/>
        <w:t>per hour</w:t>
      </w:r>
    </w:p>
    <w:p w14:paraId="4708A747" w14:textId="00585FDE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A131C1">
        <w:t>18</w:t>
      </w:r>
      <w:r w:rsidRPr="00CF7E2F">
        <w:t>0</w:t>
      </w:r>
      <w:r w:rsidRPr="00CF7E2F">
        <w:tab/>
        <w:t>per hour</w:t>
      </w:r>
    </w:p>
    <w:p w14:paraId="320632E6" w14:textId="77777777" w:rsidR="004F7048" w:rsidRPr="00CF7E2F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Design Drafter</w:t>
      </w:r>
      <w:r w:rsidRPr="00CF7E2F">
        <w:tab/>
        <w:t>$</w:t>
      </w:r>
      <w:r w:rsidRPr="00CF7E2F">
        <w:tab/>
      </w:r>
      <w:r w:rsidR="00963860">
        <w:t>1</w:t>
      </w:r>
      <w:r w:rsidR="00DD5C8C">
        <w:t>5</w:t>
      </w:r>
      <w:r w:rsidR="00F8523C">
        <w:t>0</w:t>
      </w:r>
      <w:r w:rsidRPr="00CF7E2F">
        <w:tab/>
        <w:t>per hour</w:t>
      </w:r>
    </w:p>
    <w:p w14:paraId="32DB6ECF" w14:textId="77777777" w:rsidR="004F7048" w:rsidRDefault="004F7048" w:rsidP="004F7048">
      <w:pPr>
        <w:pStyle w:val="NormalBullet"/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DD5C8C">
        <w:t>9</w:t>
      </w:r>
      <w:r w:rsidR="00F8523C">
        <w:t>0</w:t>
      </w:r>
      <w:r w:rsidRPr="00CF7E2F">
        <w:tab/>
        <w:t>per hour</w:t>
      </w:r>
    </w:p>
    <w:p w14:paraId="2736B918" w14:textId="77777777" w:rsidR="00041CC0" w:rsidRPr="002D121C" w:rsidRDefault="00041CC0" w:rsidP="00041CC0">
      <w:pPr>
        <w:pStyle w:val="NormalBullet"/>
        <w:tabs>
          <w:tab w:val="left" w:pos="5670"/>
          <w:tab w:val="right" w:pos="6237"/>
          <w:tab w:val="left" w:pos="6379"/>
        </w:tabs>
      </w:pPr>
      <w:r>
        <w:t>Meeting (Extra)</w:t>
      </w:r>
      <w:r w:rsidRPr="00041CC0">
        <w:t xml:space="preserve"> </w:t>
      </w:r>
      <w:r w:rsidRPr="00CF7E2F">
        <w:tab/>
        <w:t>$</w:t>
      </w:r>
      <w:r w:rsidRPr="00CF7E2F">
        <w:tab/>
      </w:r>
      <w:r>
        <w:t>350</w:t>
      </w:r>
      <w:r w:rsidRPr="00CF7E2F">
        <w:tab/>
        <w:t xml:space="preserve">per </w:t>
      </w:r>
      <w:r>
        <w:t>each</w:t>
      </w:r>
    </w:p>
    <w:p w14:paraId="7967828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307EA83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31BC592A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31" w:name="_Toc393822959"/>
      <w:bookmarkStart w:id="32" w:name="_Toc405289980"/>
      <w:bookmarkStart w:id="33" w:name="_Toc424140536"/>
      <w:bookmarkStart w:id="34" w:name="_Toc472604778"/>
      <w:r w:rsidRPr="00CF7E2F">
        <w:t>Claiming of fees</w:t>
      </w:r>
      <w:bookmarkEnd w:id="31"/>
      <w:bookmarkEnd w:id="32"/>
      <w:bookmarkEnd w:id="33"/>
      <w:bookmarkEnd w:id="34"/>
    </w:p>
    <w:p w14:paraId="21B5753B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495F0B29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5E3BFC9C" w14:textId="77777777" w:rsidR="00273172" w:rsidRDefault="00273172" w:rsidP="001B2460">
      <w:pPr>
        <w:rPr>
          <w:strike/>
        </w:rPr>
      </w:pPr>
    </w:p>
    <w:p w14:paraId="3E56C8E9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22665D20" w14:textId="77777777" w:rsidR="003846D8" w:rsidRPr="003846D8" w:rsidRDefault="003846D8" w:rsidP="003846D8">
      <w:pPr>
        <w:pStyle w:val="Heading1"/>
        <w:ind w:left="1134" w:hanging="1134"/>
      </w:pPr>
      <w:bookmarkStart w:id="35" w:name="_Toc51172879"/>
      <w:r w:rsidRPr="003846D8">
        <w:lastRenderedPageBreak/>
        <w:t>Terms and Condition</w:t>
      </w:r>
      <w:bookmarkEnd w:id="35"/>
    </w:p>
    <w:p w14:paraId="4C0F5D3B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04787AA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1D060075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care</w:t>
      </w:r>
      <w:proofErr w:type="gramEnd"/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0A4C4D4B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2C3DDFFC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proofErr w:type="gramEnd"/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5CC680B1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4643DE57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  <w:proofErr w:type="gramEnd"/>
    </w:p>
    <w:p w14:paraId="34B599DB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proofErr w:type="gramEnd"/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35DC2FC4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5B21376F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2458973C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5AEA093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4753280E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5C347647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63AA6FC9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1C8F64BD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);</w:t>
      </w:r>
      <w:proofErr w:type="gramEnd"/>
    </w:p>
    <w:p w14:paraId="44185DA8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  <w:proofErr w:type="gramEnd"/>
    </w:p>
    <w:p w14:paraId="75CDDC4E" w14:textId="77777777" w:rsidR="003846D8" w:rsidRPr="00993464" w:rsidRDefault="003846D8" w:rsidP="003846D8">
      <w:pPr>
        <w:pStyle w:val="BodyText"/>
        <w:widowControl w:val="0"/>
        <w:numPr>
          <w:ilvl w:val="1"/>
          <w:numId w:val="19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5899A36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AEE0FD0" w14:textId="77777777" w:rsidR="003846D8" w:rsidRPr="00993464" w:rsidRDefault="003846D8" w:rsidP="003846D8">
      <w:pPr>
        <w:pStyle w:val="BodyText"/>
        <w:widowControl w:val="0"/>
        <w:numPr>
          <w:ilvl w:val="2"/>
          <w:numId w:val="19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59E184B0" w14:textId="77777777" w:rsidR="003846D8" w:rsidRPr="00993464" w:rsidRDefault="003846D8" w:rsidP="003846D8">
      <w:pPr>
        <w:pStyle w:val="BodyText"/>
        <w:widowControl w:val="0"/>
        <w:numPr>
          <w:ilvl w:val="0"/>
          <w:numId w:val="19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3BAC43E2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993464">
        <w:rPr>
          <w:rFonts w:asciiTheme="minorHAnsi" w:hAnsiTheme="minorHAnsi" w:cstheme="minorHAnsi"/>
          <w:sz w:val="18"/>
          <w:szCs w:val="18"/>
        </w:rPr>
        <w:t xml:space="preserve">   </w:t>
      </w:r>
      <w:r w:rsidRPr="00993464">
        <w:rPr>
          <w:rFonts w:asciiTheme="minorHAnsi" w:hAnsiTheme="minorHAnsi" w:cstheme="minorHAnsi"/>
          <w:spacing w:val="1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disclose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AB4F6D0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law;</w:t>
      </w:r>
      <w:proofErr w:type="gramEnd"/>
    </w:p>
    <w:p w14:paraId="6B6D6ED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6043044D" w14:textId="77777777" w:rsidR="003846D8" w:rsidRPr="00993464" w:rsidRDefault="003846D8" w:rsidP="003846D8">
      <w:pPr>
        <w:pStyle w:val="BodyText"/>
        <w:widowControl w:val="0"/>
        <w:numPr>
          <w:ilvl w:val="0"/>
          <w:numId w:val="20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0608ED18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1F7C738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04680823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60CEC40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58D01C4E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42DAB9F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1E476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so;</w:t>
      </w:r>
      <w:proofErr w:type="gramEnd"/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10A6E7A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6E10ECD1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1A5A0C42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B94FD0C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6DBC6A42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704548F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2D0CB6E5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5BD14B94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so;</w:t>
      </w:r>
      <w:proofErr w:type="gramEnd"/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4D452F" w14:textId="77777777" w:rsidR="003846D8" w:rsidRPr="00993464" w:rsidRDefault="003846D8" w:rsidP="003846D8">
      <w:pPr>
        <w:pStyle w:val="BodyText"/>
        <w:widowControl w:val="0"/>
        <w:numPr>
          <w:ilvl w:val="1"/>
          <w:numId w:val="21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3A63DC70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240C8FA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10EFC0C7" w14:textId="77777777" w:rsidR="003846D8" w:rsidRPr="00993464" w:rsidRDefault="003846D8" w:rsidP="003846D8">
      <w:pPr>
        <w:pStyle w:val="BodyText"/>
        <w:widowControl w:val="0"/>
        <w:numPr>
          <w:ilvl w:val="0"/>
          <w:numId w:val="21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58C3543B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0"/>
          <w:footerReference w:type="default" r:id="rId11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58832F47" w14:textId="77777777" w:rsidR="005641C0" w:rsidRPr="003846D8" w:rsidRDefault="005641C0" w:rsidP="005641C0">
      <w:pPr>
        <w:pStyle w:val="Heading1"/>
        <w:ind w:left="1134" w:hanging="1134"/>
      </w:pPr>
      <w:bookmarkStart w:id="36" w:name="_Toc51172880"/>
      <w:r>
        <w:lastRenderedPageBreak/>
        <w:t>Confirmation of Engagement for</w:t>
      </w:r>
      <w:r w:rsidR="00596322">
        <w:t>m</w:t>
      </w:r>
      <w:bookmarkEnd w:id="36"/>
    </w:p>
    <w:p w14:paraId="3BB99A73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5A66F795" w14:textId="14BC3AAC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5311B7">
        <w:rPr>
          <w:rFonts w:eastAsia="DengXian" w:cs="SimSun"/>
          <w:b/>
          <w:bCs/>
          <w:color w:val="000000"/>
          <w:sz w:val="24"/>
          <w:szCs w:val="24"/>
          <w:lang w:eastAsia="zh-CN"/>
        </w:rPr>
        <w:t>59-61 EBLEY STREET</w:t>
      </w:r>
      <w:r w:rsidR="00E26900" w:rsidRPr="00E26900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, </w:t>
      </w:r>
      <w:r w:rsidR="005311B7">
        <w:rPr>
          <w:rFonts w:eastAsia="DengXian" w:cs="SimSun"/>
          <w:b/>
          <w:bCs/>
          <w:color w:val="000000"/>
          <w:sz w:val="24"/>
          <w:szCs w:val="24"/>
          <w:lang w:eastAsia="zh-CN"/>
        </w:rPr>
        <w:t>BONDI JUNCTION</w:t>
      </w:r>
    </w:p>
    <w:p w14:paraId="3B34E5BF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775EA953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0592C64C" w14:textId="77777777" w:rsidR="00AC7FA2" w:rsidRPr="007C5880" w:rsidRDefault="005641C0" w:rsidP="005641C0">
      <w:pPr>
        <w:ind w:left="-284"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6ACE0FDF" w14:textId="77777777" w:rsidR="00AC7FA2" w:rsidRPr="007C5880" w:rsidRDefault="00596322" w:rsidP="00AC7FA2">
      <w:pPr>
        <w:ind w:left="-284"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for the disciplines selected below:</w:t>
      </w:r>
    </w:p>
    <w:tbl>
      <w:tblPr>
        <w:tblW w:w="4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</w:tblGrid>
      <w:tr w:rsidR="00596322" w14:paraId="7441620B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DC0A" w14:textId="77777777" w:rsidR="00596322" w:rsidRDefault="00596322" w:rsidP="00596322">
            <w:pPr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 tick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598E" w14:textId="77777777" w:rsidR="00596322" w:rsidRDefault="00596322" w:rsidP="00596322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Discipline</w:t>
            </w:r>
          </w:p>
        </w:tc>
      </w:tr>
      <w:tr w:rsidR="00596322" w14:paraId="76C13C51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2873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7F5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Electrical</w:t>
            </w:r>
          </w:p>
        </w:tc>
      </w:tr>
      <w:tr w:rsidR="00596322" w14:paraId="60498D8F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3D819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2DD8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Mechanical</w:t>
            </w:r>
          </w:p>
        </w:tc>
      </w:tr>
      <w:tr w:rsidR="00596322" w14:paraId="04582003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BD7" w14:textId="77777777" w:rsidR="00596322" w:rsidRDefault="00596322" w:rsidP="00596322">
            <w:pPr>
              <w:jc w:val="center"/>
              <w:rPr>
                <w:sz w:val="22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85F" w14:textId="77777777" w:rsidR="00596322" w:rsidRDefault="00596322" w:rsidP="00596322">
            <w:pPr>
              <w:rPr>
                <w:sz w:val="22"/>
              </w:rPr>
            </w:pPr>
            <w:r>
              <w:rPr>
                <w:sz w:val="22"/>
              </w:rPr>
              <w:t>Hydraulic</w:t>
            </w:r>
          </w:p>
        </w:tc>
      </w:tr>
      <w:tr w:rsidR="00A131C1" w14:paraId="00B7844A" w14:textId="77777777" w:rsidTr="00DD5C8C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D71B" w14:textId="17C0D7D5" w:rsidR="00A131C1" w:rsidRDefault="00A131C1" w:rsidP="00A131C1">
            <w:pPr>
              <w:jc w:val="center"/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rFonts w:ascii="MS Gothic" w:eastAsia="MS Gothic" w:hAnsi="MS Gothic" w:hint="eastAsia"/>
                <w:sz w:val="18"/>
                <w:szCs w:val="18"/>
              </w:rPr>
              <w:t>☐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E381" w14:textId="6CDECC0C" w:rsidR="00A131C1" w:rsidRDefault="00A131C1" w:rsidP="00A131C1">
            <w:pPr>
              <w:rPr>
                <w:sz w:val="22"/>
              </w:rPr>
            </w:pPr>
            <w:r>
              <w:rPr>
                <w:sz w:val="22"/>
              </w:rPr>
              <w:t>Fire Service</w:t>
            </w:r>
          </w:p>
        </w:tc>
      </w:tr>
    </w:tbl>
    <w:p w14:paraId="43D0B43F" w14:textId="77777777" w:rsidR="00AC7FA2" w:rsidRDefault="00AC7FA2" w:rsidP="00AC7FA2">
      <w:pPr>
        <w:ind w:left="-284" w:right="-449"/>
        <w:rPr>
          <w:szCs w:val="22"/>
        </w:rPr>
      </w:pPr>
    </w:p>
    <w:p w14:paraId="389FA9F8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60485F6A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3815AEB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2489DB6A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7B33684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113F4AF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442B6D26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510723F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19FBC0C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6A1F6A68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524208FF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4A600A15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616FB399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549EAF9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4FC805A2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78CF403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2"/>
      <w:footerReference w:type="default" r:id="rId13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932C" w14:textId="77777777" w:rsidR="00617230" w:rsidRDefault="00617230" w:rsidP="00AA5527">
      <w:r>
        <w:separator/>
      </w:r>
    </w:p>
  </w:endnote>
  <w:endnote w:type="continuationSeparator" w:id="0">
    <w:p w14:paraId="11A71924" w14:textId="77777777" w:rsidR="00617230" w:rsidRDefault="00617230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9A9" w14:textId="77777777" w:rsidR="00963860" w:rsidRPr="006477DB" w:rsidRDefault="00963860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367A" w14:textId="540BA3F8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3B7865">
      <w:rPr>
        <w:rFonts w:cs="Times New Roman"/>
        <w:color w:val="A0A8AD"/>
        <w:sz w:val="18"/>
        <w:lang w:val="en-US"/>
      </w:rPr>
      <w:t>Multi-service Fee Proposal for 59-61 Ebley Street, Bondi Junction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 w:rsidR="00E1072C">
      <w:rPr>
        <w:rFonts w:asciiTheme="minorHAnsi" w:hAnsiTheme="minorHAnsi"/>
        <w:color w:val="808080" w:themeColor="background1" w:themeShade="80"/>
      </w:rPr>
      <w:t>10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5B26B" w14:textId="77777777" w:rsidR="00963860" w:rsidRPr="008F0973" w:rsidRDefault="00963860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FBFC8" w14:textId="77777777" w:rsidR="00617230" w:rsidRDefault="00617230" w:rsidP="00AA5527">
      <w:r>
        <w:separator/>
      </w:r>
    </w:p>
  </w:footnote>
  <w:footnote w:type="continuationSeparator" w:id="0">
    <w:p w14:paraId="5825E502" w14:textId="77777777" w:rsidR="00617230" w:rsidRDefault="00617230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32FD" w14:textId="77777777" w:rsidR="00963860" w:rsidRDefault="00963860" w:rsidP="00722E00">
    <w:pPr>
      <w:pStyle w:val="Header"/>
      <w:jc w:val="center"/>
      <w:rPr>
        <w:noProof/>
        <w:lang w:eastAsia="zh-CN"/>
      </w:rPr>
    </w:pPr>
  </w:p>
  <w:p w14:paraId="4632F65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C22418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9398A0D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6F71E7A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7FD167E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F8B1E26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7105193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8164FF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5B068F38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5B1450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1CB2677A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03387ACE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28CBEF41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2A64FDB" w14:textId="77777777" w:rsidR="00AF6D04" w:rsidRDefault="00AF6D04" w:rsidP="00722E00">
    <w:pPr>
      <w:pStyle w:val="Header"/>
      <w:jc w:val="center"/>
      <w:rPr>
        <w:noProof/>
        <w:lang w:eastAsia="zh-CN"/>
      </w:rPr>
    </w:pPr>
  </w:p>
  <w:p w14:paraId="31525ABA" w14:textId="77777777" w:rsidR="00AF6D04" w:rsidRDefault="00AF6D04" w:rsidP="00722E00">
    <w:pPr>
      <w:pStyle w:val="Header"/>
      <w:jc w:val="center"/>
    </w:pPr>
  </w:p>
  <w:p w14:paraId="3F6F6710" w14:textId="77777777" w:rsidR="00963860" w:rsidRPr="00167533" w:rsidRDefault="00963860" w:rsidP="00722E00">
    <w:pPr>
      <w:pStyle w:val="Header"/>
      <w:jc w:val="cen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EFCF1" wp14:editId="7ADA9E49">
              <wp:simplePos x="0" y="0"/>
              <wp:positionH relativeFrom="column">
                <wp:posOffset>18472</wp:posOffset>
              </wp:positionH>
              <wp:positionV relativeFrom="paragraph">
                <wp:posOffset>192751</wp:posOffset>
              </wp:positionV>
              <wp:extent cx="6625243" cy="533400"/>
              <wp:effectExtent l="0" t="0" r="4445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5243" cy="533400"/>
                      </a:xfrm>
                      <a:prstGeom prst="rect">
                        <a:avLst/>
                      </a:prstGeom>
                      <a:solidFill>
                        <a:srgbClr val="BF301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3D9E2B" id="Rectangle 20" o:spid="_x0000_s1026" style="position:absolute;margin-left:1.45pt;margin-top:15.2pt;width:521.6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" fillcolor="#bf301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7305" w14:textId="77777777" w:rsidR="00963860" w:rsidRPr="00FE4844" w:rsidRDefault="00963860" w:rsidP="00155AE5">
    <w:pPr>
      <w:tabs>
        <w:tab w:val="right" w:pos="9781"/>
      </w:tabs>
      <w:spacing w:before="720" w:after="100" w:afterAutospacing="1"/>
      <w:ind w:left="-142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F756B9" wp14:editId="3EC6C8F4">
              <wp:simplePos x="0" y="0"/>
              <wp:positionH relativeFrom="column">
                <wp:posOffset>-2425065</wp:posOffset>
              </wp:positionH>
              <wp:positionV relativeFrom="paragraph">
                <wp:posOffset>754380</wp:posOffset>
              </wp:positionV>
              <wp:extent cx="10799445" cy="409574"/>
              <wp:effectExtent l="0" t="0" r="190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9445" cy="409574"/>
                      </a:xfrm>
                      <a:prstGeom prst="rect">
                        <a:avLst/>
                      </a:prstGeom>
                      <a:solidFill>
                        <a:srgbClr val="87A90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D139A1" id="Rectangle 13" o:spid="_x0000_s1026" style="position:absolute;left:0;text-align:left;margin-left:-190.95pt;margin-top:59.4pt;width:850.35pt;height:32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" fillcolor="#87a90f" stroked="f" strokeweight="2pt"/>
          </w:pict>
        </mc:Fallback>
      </mc:AlternateContent>
    </w:r>
  </w:p>
  <w:p w14:paraId="2D9658A4" w14:textId="497BE1A4" w:rsidR="00963860" w:rsidRPr="00516983" w:rsidRDefault="0023489C" w:rsidP="00CC5164">
    <w:pPr>
      <w:ind w:right="566"/>
      <w:jc w:val="center"/>
      <w:rPr>
        <w:b/>
        <w:color w:val="FFFFFF" w:themeColor="background1"/>
        <w:sz w:val="40"/>
        <w:szCs w:val="40"/>
      </w:rPr>
    </w:pPr>
    <w:r>
      <w:rPr>
        <w:b/>
        <w:color w:val="FFFFFF" w:themeColor="background1"/>
        <w:sz w:val="44"/>
        <w:szCs w:val="44"/>
      </w:rPr>
      <w:t>59</w:t>
    </w:r>
    <w:r w:rsidR="00CC5164">
      <w:rPr>
        <w:b/>
        <w:color w:val="FFFFFF" w:themeColor="background1"/>
        <w:sz w:val="44"/>
        <w:szCs w:val="44"/>
      </w:rPr>
      <w:t>-</w:t>
    </w:r>
    <w:r>
      <w:rPr>
        <w:b/>
        <w:color w:val="FFFFFF" w:themeColor="background1"/>
        <w:sz w:val="44"/>
        <w:szCs w:val="44"/>
      </w:rPr>
      <w:t>6</w:t>
    </w:r>
    <w:r w:rsidR="00CC5164">
      <w:rPr>
        <w:b/>
        <w:color w:val="FFFFFF" w:themeColor="background1"/>
        <w:sz w:val="44"/>
        <w:szCs w:val="44"/>
      </w:rPr>
      <w:t xml:space="preserve">1 </w:t>
    </w:r>
    <w:r>
      <w:rPr>
        <w:b/>
        <w:color w:val="FFFFFF" w:themeColor="background1"/>
        <w:sz w:val="44"/>
        <w:szCs w:val="44"/>
      </w:rPr>
      <w:t>EBLEY STREET</w:t>
    </w:r>
    <w:r w:rsidR="00CC5164">
      <w:rPr>
        <w:b/>
        <w:color w:val="FFFFFF" w:themeColor="background1"/>
        <w:sz w:val="44"/>
        <w:szCs w:val="44"/>
      </w:rPr>
      <w:t xml:space="preserve">, </w:t>
    </w:r>
    <w:r>
      <w:rPr>
        <w:b/>
        <w:color w:val="FFFFFF" w:themeColor="background1"/>
        <w:sz w:val="44"/>
        <w:szCs w:val="44"/>
      </w:rPr>
      <w:t>BONDI JUNCTION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8B30" w14:textId="77777777" w:rsidR="00963860" w:rsidRDefault="00963860" w:rsidP="00155AE5">
    <w:pPr>
      <w:jc w:val="right"/>
      <w:rPr>
        <w:noProof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3AE"/>
    <w:multiLevelType w:val="hybridMultilevel"/>
    <w:tmpl w:val="3B54895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8FECC19A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2" w:tplc="E15C0374">
      <w:start w:val="1"/>
      <w:numFmt w:val="bullet"/>
      <w:lvlText w:val="•"/>
      <w:lvlJc w:val="left"/>
      <w:pPr>
        <w:ind w:left="2656" w:hanging="360"/>
      </w:pPr>
      <w:rPr>
        <w:rFonts w:hint="default"/>
      </w:rPr>
    </w:lvl>
    <w:lvl w:ilvl="3" w:tplc="D27EC26E">
      <w:start w:val="1"/>
      <w:numFmt w:val="bullet"/>
      <w:lvlText w:val="•"/>
      <w:lvlJc w:val="left"/>
      <w:pPr>
        <w:ind w:left="3567" w:hanging="360"/>
      </w:pPr>
      <w:rPr>
        <w:rFonts w:hint="default"/>
      </w:rPr>
    </w:lvl>
    <w:lvl w:ilvl="4" w:tplc="78C48F32">
      <w:start w:val="1"/>
      <w:numFmt w:val="bullet"/>
      <w:lvlText w:val="•"/>
      <w:lvlJc w:val="left"/>
      <w:pPr>
        <w:ind w:left="4479" w:hanging="360"/>
      </w:pPr>
      <w:rPr>
        <w:rFonts w:hint="default"/>
      </w:rPr>
    </w:lvl>
    <w:lvl w:ilvl="5" w:tplc="046036F0">
      <w:start w:val="1"/>
      <w:numFmt w:val="bullet"/>
      <w:lvlText w:val="•"/>
      <w:lvlJc w:val="left"/>
      <w:pPr>
        <w:ind w:left="5391" w:hanging="360"/>
      </w:pPr>
      <w:rPr>
        <w:rFonts w:hint="default"/>
      </w:rPr>
    </w:lvl>
    <w:lvl w:ilvl="6" w:tplc="FBBE60B0">
      <w:start w:val="1"/>
      <w:numFmt w:val="bullet"/>
      <w:lvlText w:val="•"/>
      <w:lvlJc w:val="left"/>
      <w:pPr>
        <w:ind w:left="6302" w:hanging="360"/>
      </w:pPr>
      <w:rPr>
        <w:rFonts w:hint="default"/>
      </w:rPr>
    </w:lvl>
    <w:lvl w:ilvl="7" w:tplc="D7488BC4">
      <w:start w:val="1"/>
      <w:numFmt w:val="bullet"/>
      <w:lvlText w:val="•"/>
      <w:lvlJc w:val="left"/>
      <w:pPr>
        <w:ind w:left="7214" w:hanging="360"/>
      </w:pPr>
      <w:rPr>
        <w:rFonts w:hint="default"/>
      </w:rPr>
    </w:lvl>
    <w:lvl w:ilvl="8" w:tplc="43BAC20E">
      <w:start w:val="1"/>
      <w:numFmt w:val="bullet"/>
      <w:lvlText w:val="•"/>
      <w:lvlJc w:val="left"/>
      <w:pPr>
        <w:ind w:left="8125" w:hanging="360"/>
      </w:pPr>
      <w:rPr>
        <w:rFonts w:hint="default"/>
      </w:rPr>
    </w:lvl>
  </w:abstractNum>
  <w:abstractNum w:abstractNumId="1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1C3"/>
    <w:multiLevelType w:val="hybridMultilevel"/>
    <w:tmpl w:val="820A28C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0E3B26C4"/>
    <w:multiLevelType w:val="multilevel"/>
    <w:tmpl w:val="684CB4B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20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20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20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  <w:sz w:val="20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  <w:sz w:val="20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  <w:sz w:val="20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  <w:sz w:val="20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  <w:sz w:val="20"/>
      </w:rPr>
    </w:lvl>
  </w:abstractNum>
  <w:abstractNum w:abstractNumId="4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5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6" w15:restartNumberingAfterBreak="0">
    <w:nsid w:val="1BE553C8"/>
    <w:multiLevelType w:val="hybridMultilevel"/>
    <w:tmpl w:val="C78A6D9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2207A"/>
    <w:multiLevelType w:val="hybridMultilevel"/>
    <w:tmpl w:val="1BCA8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0563E"/>
    <w:multiLevelType w:val="hybridMultilevel"/>
    <w:tmpl w:val="ECA2ABA0"/>
    <w:lvl w:ilvl="0" w:tplc="7E54C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32BE58A3"/>
    <w:multiLevelType w:val="hybridMultilevel"/>
    <w:tmpl w:val="63A2BFE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9A4020A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14" w15:restartNumberingAfterBreak="0">
    <w:nsid w:val="43596C55"/>
    <w:multiLevelType w:val="multilevel"/>
    <w:tmpl w:val="9A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66FF1"/>
    <w:multiLevelType w:val="hybridMultilevel"/>
    <w:tmpl w:val="85744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A2BF7"/>
    <w:multiLevelType w:val="hybridMultilevel"/>
    <w:tmpl w:val="A476F26C"/>
    <w:lvl w:ilvl="0" w:tplc="158E648A">
      <w:start w:val="1"/>
      <w:numFmt w:val="bullet"/>
      <w:lvlText w:val=""/>
      <w:lvlJc w:val="left"/>
      <w:pPr>
        <w:ind w:left="833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07284"/>
    <w:multiLevelType w:val="hybridMultilevel"/>
    <w:tmpl w:val="31CA7844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42F40534">
      <w:numFmt w:val="bullet"/>
      <w:lvlText w:val=""/>
      <w:lvlJc w:val="left"/>
      <w:pPr>
        <w:ind w:left="1440" w:hanging="360"/>
      </w:pPr>
      <w:rPr>
        <w:rFonts w:ascii="Wingdings" w:eastAsia="SimSun" w:hAnsi="Wingdings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B445D"/>
    <w:multiLevelType w:val="hybridMultilevel"/>
    <w:tmpl w:val="CF64A56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7E54CE0A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052F9"/>
    <w:multiLevelType w:val="hybridMultilevel"/>
    <w:tmpl w:val="2A0206C0"/>
    <w:lvl w:ilvl="0" w:tplc="17FC7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5862EB"/>
    <w:multiLevelType w:val="hybridMultilevel"/>
    <w:tmpl w:val="AD6218D8"/>
    <w:lvl w:ilvl="0" w:tplc="0C09000F">
      <w:start w:val="1"/>
      <w:numFmt w:val="decimal"/>
      <w:lvlText w:val="%1."/>
      <w:lvlJc w:val="left"/>
      <w:pPr>
        <w:ind w:left="1110" w:hanging="360"/>
      </w:pPr>
    </w:lvl>
    <w:lvl w:ilvl="1" w:tplc="0C090019">
      <w:start w:val="1"/>
      <w:numFmt w:val="lowerLetter"/>
      <w:lvlText w:val="%2."/>
      <w:lvlJc w:val="left"/>
      <w:pPr>
        <w:ind w:left="1830" w:hanging="360"/>
      </w:pPr>
    </w:lvl>
    <w:lvl w:ilvl="2" w:tplc="0C09001B">
      <w:start w:val="1"/>
      <w:numFmt w:val="lowerRoman"/>
      <w:lvlText w:val="%3."/>
      <w:lvlJc w:val="right"/>
      <w:pPr>
        <w:ind w:left="2550" w:hanging="180"/>
      </w:pPr>
    </w:lvl>
    <w:lvl w:ilvl="3" w:tplc="0C09000F">
      <w:start w:val="1"/>
      <w:numFmt w:val="decimal"/>
      <w:lvlText w:val="%4."/>
      <w:lvlJc w:val="left"/>
      <w:pPr>
        <w:ind w:left="3270" w:hanging="360"/>
      </w:pPr>
    </w:lvl>
    <w:lvl w:ilvl="4" w:tplc="0C090019">
      <w:start w:val="1"/>
      <w:numFmt w:val="lowerLetter"/>
      <w:lvlText w:val="%5."/>
      <w:lvlJc w:val="left"/>
      <w:pPr>
        <w:ind w:left="3990" w:hanging="360"/>
      </w:pPr>
    </w:lvl>
    <w:lvl w:ilvl="5" w:tplc="0C09001B">
      <w:start w:val="1"/>
      <w:numFmt w:val="lowerRoman"/>
      <w:lvlText w:val="%6."/>
      <w:lvlJc w:val="right"/>
      <w:pPr>
        <w:ind w:left="4710" w:hanging="180"/>
      </w:pPr>
    </w:lvl>
    <w:lvl w:ilvl="6" w:tplc="0C09000F">
      <w:start w:val="1"/>
      <w:numFmt w:val="decimal"/>
      <w:lvlText w:val="%7."/>
      <w:lvlJc w:val="left"/>
      <w:pPr>
        <w:ind w:left="5430" w:hanging="360"/>
      </w:pPr>
    </w:lvl>
    <w:lvl w:ilvl="7" w:tplc="0C090019">
      <w:start w:val="1"/>
      <w:numFmt w:val="lowerLetter"/>
      <w:lvlText w:val="%8."/>
      <w:lvlJc w:val="left"/>
      <w:pPr>
        <w:ind w:left="6150" w:hanging="360"/>
      </w:pPr>
    </w:lvl>
    <w:lvl w:ilvl="8" w:tplc="0C09001B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22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23" w15:restartNumberingAfterBreak="0">
    <w:nsid w:val="609D2539"/>
    <w:multiLevelType w:val="hybridMultilevel"/>
    <w:tmpl w:val="48D469BC"/>
    <w:lvl w:ilvl="0" w:tplc="3FCE31AE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65274D95"/>
    <w:multiLevelType w:val="hybridMultilevel"/>
    <w:tmpl w:val="1AC44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2ECA"/>
    <w:multiLevelType w:val="hybridMultilevel"/>
    <w:tmpl w:val="6E063ADA"/>
    <w:lvl w:ilvl="0" w:tplc="158E648A">
      <w:start w:val="1"/>
      <w:numFmt w:val="bullet"/>
      <w:lvlText w:val=""/>
      <w:lvlJc w:val="left"/>
      <w:pPr>
        <w:ind w:left="1000" w:hanging="360"/>
      </w:pPr>
      <w:rPr>
        <w:rFonts w:ascii="Symbol" w:eastAsia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27" w15:restartNumberingAfterBreak="0">
    <w:nsid w:val="696B051E"/>
    <w:multiLevelType w:val="hybridMultilevel"/>
    <w:tmpl w:val="16DEB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66995"/>
    <w:multiLevelType w:val="hybridMultilevel"/>
    <w:tmpl w:val="67A8F936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3FCE31A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B3FCA"/>
    <w:multiLevelType w:val="hybridMultilevel"/>
    <w:tmpl w:val="BF2459E6"/>
    <w:lvl w:ilvl="0" w:tplc="04090003">
      <w:start w:val="1"/>
      <w:numFmt w:val="bullet"/>
      <w:lvlText w:val="o"/>
      <w:lvlJc w:val="left"/>
      <w:pPr>
        <w:tabs>
          <w:tab w:val="num" w:pos="750"/>
        </w:tabs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9272EE1"/>
    <w:multiLevelType w:val="hybridMultilevel"/>
    <w:tmpl w:val="6DB662C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2"/>
  </w:num>
  <w:num w:numId="4">
    <w:abstractNumId w:val="1"/>
  </w:num>
  <w:num w:numId="5">
    <w:abstractNumId w:val="12"/>
  </w:num>
  <w:num w:numId="6">
    <w:abstractNumId w:val="13"/>
  </w:num>
  <w:num w:numId="7">
    <w:abstractNumId w:val="19"/>
  </w:num>
  <w:num w:numId="8">
    <w:abstractNumId w:val="7"/>
  </w:num>
  <w:num w:numId="9">
    <w:abstractNumId w:val="25"/>
  </w:num>
  <w:num w:numId="10">
    <w:abstractNumId w:val="14"/>
  </w:num>
  <w:num w:numId="11">
    <w:abstractNumId w:val="22"/>
  </w:num>
  <w:num w:numId="12">
    <w:abstractNumId w:val="1"/>
  </w:num>
  <w:num w:numId="13">
    <w:abstractNumId w:val="3"/>
  </w:num>
  <w:num w:numId="14">
    <w:abstractNumId w:val="0"/>
  </w:num>
  <w:num w:numId="15">
    <w:abstractNumId w:val="15"/>
  </w:num>
  <w:num w:numId="16">
    <w:abstractNumId w:val="16"/>
  </w:num>
  <w:num w:numId="17">
    <w:abstractNumId w:val="26"/>
  </w:num>
  <w:num w:numId="18">
    <w:abstractNumId w:val="9"/>
  </w:num>
  <w:num w:numId="19">
    <w:abstractNumId w:val="5"/>
  </w:num>
  <w:num w:numId="20">
    <w:abstractNumId w:val="4"/>
  </w:num>
  <w:num w:numId="21">
    <w:abstractNumId w:val="21"/>
  </w:num>
  <w:num w:numId="22">
    <w:abstractNumId w:val="8"/>
  </w:num>
  <w:num w:numId="23">
    <w:abstractNumId w:val="30"/>
  </w:num>
  <w:num w:numId="24">
    <w:abstractNumId w:val="17"/>
  </w:num>
  <w:num w:numId="25">
    <w:abstractNumId w:val="27"/>
  </w:num>
  <w:num w:numId="26">
    <w:abstractNumId w:val="2"/>
  </w:num>
  <w:num w:numId="27">
    <w:abstractNumId w:val="28"/>
  </w:num>
  <w:num w:numId="28">
    <w:abstractNumId w:val="18"/>
  </w:num>
  <w:num w:numId="29">
    <w:abstractNumId w:val="23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2"/>
  </w:num>
  <w:num w:numId="36">
    <w:abstractNumId w:val="29"/>
  </w:num>
  <w:num w:numId="37">
    <w:abstractNumId w:val="22"/>
  </w:num>
  <w:num w:numId="38">
    <w:abstractNumId w:val="22"/>
  </w:num>
  <w:num w:numId="39">
    <w:abstractNumId w:val="10"/>
  </w:num>
  <w:num w:numId="40">
    <w:abstractNumId w:val="1"/>
  </w:num>
  <w:num w:numId="4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13987"/>
    <w:rsid w:val="000139FD"/>
    <w:rsid w:val="00013AB7"/>
    <w:rsid w:val="000205A2"/>
    <w:rsid w:val="000238BC"/>
    <w:rsid w:val="00025B58"/>
    <w:rsid w:val="00026FC1"/>
    <w:rsid w:val="00037947"/>
    <w:rsid w:val="00040812"/>
    <w:rsid w:val="00041CC0"/>
    <w:rsid w:val="00043310"/>
    <w:rsid w:val="000437C4"/>
    <w:rsid w:val="000451AD"/>
    <w:rsid w:val="0004680A"/>
    <w:rsid w:val="0005099F"/>
    <w:rsid w:val="00051A5D"/>
    <w:rsid w:val="00052C9F"/>
    <w:rsid w:val="00053F3D"/>
    <w:rsid w:val="00056D6C"/>
    <w:rsid w:val="00061883"/>
    <w:rsid w:val="000627C9"/>
    <w:rsid w:val="00063A5D"/>
    <w:rsid w:val="00074D69"/>
    <w:rsid w:val="0007631A"/>
    <w:rsid w:val="00080792"/>
    <w:rsid w:val="00081644"/>
    <w:rsid w:val="000836C2"/>
    <w:rsid w:val="00087759"/>
    <w:rsid w:val="000942B9"/>
    <w:rsid w:val="000A0332"/>
    <w:rsid w:val="000A101D"/>
    <w:rsid w:val="000B33F6"/>
    <w:rsid w:val="000B5ECA"/>
    <w:rsid w:val="000B7CE5"/>
    <w:rsid w:val="000B7D19"/>
    <w:rsid w:val="000C1717"/>
    <w:rsid w:val="000C34CA"/>
    <w:rsid w:val="000C5A6F"/>
    <w:rsid w:val="000C7900"/>
    <w:rsid w:val="000D1440"/>
    <w:rsid w:val="000D562B"/>
    <w:rsid w:val="000D786D"/>
    <w:rsid w:val="000E5FC4"/>
    <w:rsid w:val="000F173A"/>
    <w:rsid w:val="000F2A34"/>
    <w:rsid w:val="000F51C1"/>
    <w:rsid w:val="0010038C"/>
    <w:rsid w:val="00102DB6"/>
    <w:rsid w:val="00104616"/>
    <w:rsid w:val="00105375"/>
    <w:rsid w:val="001128FA"/>
    <w:rsid w:val="00116758"/>
    <w:rsid w:val="001220AA"/>
    <w:rsid w:val="00126302"/>
    <w:rsid w:val="00134CF2"/>
    <w:rsid w:val="0014123C"/>
    <w:rsid w:val="0014489F"/>
    <w:rsid w:val="00147361"/>
    <w:rsid w:val="00147DA8"/>
    <w:rsid w:val="00150A90"/>
    <w:rsid w:val="00151716"/>
    <w:rsid w:val="00155AE5"/>
    <w:rsid w:val="001603A6"/>
    <w:rsid w:val="001605F7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30EA"/>
    <w:rsid w:val="001C3350"/>
    <w:rsid w:val="001C38B5"/>
    <w:rsid w:val="001C6CC4"/>
    <w:rsid w:val="001D7643"/>
    <w:rsid w:val="001D7A60"/>
    <w:rsid w:val="001E148C"/>
    <w:rsid w:val="001E2255"/>
    <w:rsid w:val="001E2831"/>
    <w:rsid w:val="001E4921"/>
    <w:rsid w:val="001E6229"/>
    <w:rsid w:val="001F7B25"/>
    <w:rsid w:val="002022E5"/>
    <w:rsid w:val="002040A8"/>
    <w:rsid w:val="002058EE"/>
    <w:rsid w:val="002064F9"/>
    <w:rsid w:val="00207CEC"/>
    <w:rsid w:val="00211D98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489C"/>
    <w:rsid w:val="0023737E"/>
    <w:rsid w:val="002436D1"/>
    <w:rsid w:val="00246311"/>
    <w:rsid w:val="002471D4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B7"/>
    <w:rsid w:val="00280DAB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390"/>
    <w:rsid w:val="002D5E56"/>
    <w:rsid w:val="002E4692"/>
    <w:rsid w:val="002E693F"/>
    <w:rsid w:val="002F325F"/>
    <w:rsid w:val="003024E9"/>
    <w:rsid w:val="00306518"/>
    <w:rsid w:val="00306A3C"/>
    <w:rsid w:val="00311FE2"/>
    <w:rsid w:val="00312231"/>
    <w:rsid w:val="0032765C"/>
    <w:rsid w:val="003278BE"/>
    <w:rsid w:val="0033173C"/>
    <w:rsid w:val="003365E2"/>
    <w:rsid w:val="00342447"/>
    <w:rsid w:val="00344FCB"/>
    <w:rsid w:val="00356EF8"/>
    <w:rsid w:val="00357BFF"/>
    <w:rsid w:val="0036094F"/>
    <w:rsid w:val="003666DB"/>
    <w:rsid w:val="003725F2"/>
    <w:rsid w:val="003726BE"/>
    <w:rsid w:val="00374D4D"/>
    <w:rsid w:val="00375245"/>
    <w:rsid w:val="003846D8"/>
    <w:rsid w:val="003863F1"/>
    <w:rsid w:val="00390B20"/>
    <w:rsid w:val="003926B8"/>
    <w:rsid w:val="00395756"/>
    <w:rsid w:val="003A316C"/>
    <w:rsid w:val="003B06EE"/>
    <w:rsid w:val="003B3EBA"/>
    <w:rsid w:val="003B446B"/>
    <w:rsid w:val="003B5007"/>
    <w:rsid w:val="003B7865"/>
    <w:rsid w:val="003C2134"/>
    <w:rsid w:val="003F0BF2"/>
    <w:rsid w:val="003F22B2"/>
    <w:rsid w:val="003F5D03"/>
    <w:rsid w:val="0040067B"/>
    <w:rsid w:val="00410C05"/>
    <w:rsid w:val="004138D2"/>
    <w:rsid w:val="00413A11"/>
    <w:rsid w:val="00414DF1"/>
    <w:rsid w:val="00415E5D"/>
    <w:rsid w:val="00417EA7"/>
    <w:rsid w:val="00426BB8"/>
    <w:rsid w:val="00430BEF"/>
    <w:rsid w:val="00430E9C"/>
    <w:rsid w:val="00431590"/>
    <w:rsid w:val="004322A0"/>
    <w:rsid w:val="00436791"/>
    <w:rsid w:val="00436B7E"/>
    <w:rsid w:val="0045113E"/>
    <w:rsid w:val="00452BAC"/>
    <w:rsid w:val="004665B3"/>
    <w:rsid w:val="00467004"/>
    <w:rsid w:val="004730D9"/>
    <w:rsid w:val="00485EC4"/>
    <w:rsid w:val="00495DD0"/>
    <w:rsid w:val="004A481F"/>
    <w:rsid w:val="004A5508"/>
    <w:rsid w:val="004C4D64"/>
    <w:rsid w:val="004C6CDE"/>
    <w:rsid w:val="004D51E3"/>
    <w:rsid w:val="004D7F6E"/>
    <w:rsid w:val="004E2BDD"/>
    <w:rsid w:val="004F7048"/>
    <w:rsid w:val="00501807"/>
    <w:rsid w:val="00505E90"/>
    <w:rsid w:val="00507F3C"/>
    <w:rsid w:val="00515FE6"/>
    <w:rsid w:val="00516983"/>
    <w:rsid w:val="005228EB"/>
    <w:rsid w:val="005311B7"/>
    <w:rsid w:val="005350A1"/>
    <w:rsid w:val="0053664B"/>
    <w:rsid w:val="005377E5"/>
    <w:rsid w:val="005407B9"/>
    <w:rsid w:val="00542422"/>
    <w:rsid w:val="005426A4"/>
    <w:rsid w:val="00544320"/>
    <w:rsid w:val="005527A5"/>
    <w:rsid w:val="005563B4"/>
    <w:rsid w:val="005574C6"/>
    <w:rsid w:val="00560556"/>
    <w:rsid w:val="00562D1C"/>
    <w:rsid w:val="005641C0"/>
    <w:rsid w:val="00564ED3"/>
    <w:rsid w:val="00566F32"/>
    <w:rsid w:val="00567E3C"/>
    <w:rsid w:val="005831FB"/>
    <w:rsid w:val="005915D7"/>
    <w:rsid w:val="0059332C"/>
    <w:rsid w:val="00596322"/>
    <w:rsid w:val="005A0A68"/>
    <w:rsid w:val="005A1E26"/>
    <w:rsid w:val="005B708E"/>
    <w:rsid w:val="005B7DA9"/>
    <w:rsid w:val="005C5623"/>
    <w:rsid w:val="005D0294"/>
    <w:rsid w:val="005D15DF"/>
    <w:rsid w:val="005D2EBC"/>
    <w:rsid w:val="005D3A56"/>
    <w:rsid w:val="005E396B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230"/>
    <w:rsid w:val="00617EA1"/>
    <w:rsid w:val="00620CF3"/>
    <w:rsid w:val="00620F55"/>
    <w:rsid w:val="006258D8"/>
    <w:rsid w:val="00626FAD"/>
    <w:rsid w:val="006271C3"/>
    <w:rsid w:val="0063193D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E29E4"/>
    <w:rsid w:val="006E2F03"/>
    <w:rsid w:val="006F2196"/>
    <w:rsid w:val="006F3E70"/>
    <w:rsid w:val="00700B79"/>
    <w:rsid w:val="007069A4"/>
    <w:rsid w:val="00707A86"/>
    <w:rsid w:val="00712A65"/>
    <w:rsid w:val="00715AB6"/>
    <w:rsid w:val="00722E00"/>
    <w:rsid w:val="00724660"/>
    <w:rsid w:val="00726C7E"/>
    <w:rsid w:val="007274D9"/>
    <w:rsid w:val="00730D82"/>
    <w:rsid w:val="00731766"/>
    <w:rsid w:val="00740BF9"/>
    <w:rsid w:val="00743C52"/>
    <w:rsid w:val="007509A3"/>
    <w:rsid w:val="0075545E"/>
    <w:rsid w:val="00757708"/>
    <w:rsid w:val="00761726"/>
    <w:rsid w:val="00763871"/>
    <w:rsid w:val="00772717"/>
    <w:rsid w:val="00773A5F"/>
    <w:rsid w:val="00774BD2"/>
    <w:rsid w:val="00781481"/>
    <w:rsid w:val="00781BBD"/>
    <w:rsid w:val="00786DE5"/>
    <w:rsid w:val="00787BA0"/>
    <w:rsid w:val="00794AD3"/>
    <w:rsid w:val="00796627"/>
    <w:rsid w:val="007A4A90"/>
    <w:rsid w:val="007B3B30"/>
    <w:rsid w:val="007B57A4"/>
    <w:rsid w:val="007B5A2D"/>
    <w:rsid w:val="007B7DB0"/>
    <w:rsid w:val="007C4AA5"/>
    <w:rsid w:val="007C4F98"/>
    <w:rsid w:val="007D207E"/>
    <w:rsid w:val="007D4C26"/>
    <w:rsid w:val="007D6616"/>
    <w:rsid w:val="007E15D4"/>
    <w:rsid w:val="007E2D02"/>
    <w:rsid w:val="007E4651"/>
    <w:rsid w:val="007F1460"/>
    <w:rsid w:val="007F29EC"/>
    <w:rsid w:val="007F3DB8"/>
    <w:rsid w:val="007F564A"/>
    <w:rsid w:val="007F66FD"/>
    <w:rsid w:val="0080035E"/>
    <w:rsid w:val="008040D2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6D2A"/>
    <w:rsid w:val="00834875"/>
    <w:rsid w:val="00837904"/>
    <w:rsid w:val="00841EE3"/>
    <w:rsid w:val="0084436C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90DF5"/>
    <w:rsid w:val="00891EEF"/>
    <w:rsid w:val="0089386B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6C42"/>
    <w:rsid w:val="008E1721"/>
    <w:rsid w:val="008E44C4"/>
    <w:rsid w:val="008E63B2"/>
    <w:rsid w:val="008E6D63"/>
    <w:rsid w:val="008F0259"/>
    <w:rsid w:val="008F0973"/>
    <w:rsid w:val="008F19B2"/>
    <w:rsid w:val="008F39D0"/>
    <w:rsid w:val="008F4281"/>
    <w:rsid w:val="009013B2"/>
    <w:rsid w:val="0090150D"/>
    <w:rsid w:val="009024AF"/>
    <w:rsid w:val="00903FD8"/>
    <w:rsid w:val="009048D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3279"/>
    <w:rsid w:val="00953CFF"/>
    <w:rsid w:val="00963860"/>
    <w:rsid w:val="00963E15"/>
    <w:rsid w:val="009677F9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B0953"/>
    <w:rsid w:val="009B12EA"/>
    <w:rsid w:val="009B26E9"/>
    <w:rsid w:val="009B2769"/>
    <w:rsid w:val="009B47C0"/>
    <w:rsid w:val="009C0E4E"/>
    <w:rsid w:val="009C10BC"/>
    <w:rsid w:val="009C4A4B"/>
    <w:rsid w:val="009D01F1"/>
    <w:rsid w:val="009D0954"/>
    <w:rsid w:val="009D7B3B"/>
    <w:rsid w:val="009E2EEC"/>
    <w:rsid w:val="009F01FC"/>
    <w:rsid w:val="009F20B8"/>
    <w:rsid w:val="009F236C"/>
    <w:rsid w:val="009F77FE"/>
    <w:rsid w:val="009F7C79"/>
    <w:rsid w:val="009F7D80"/>
    <w:rsid w:val="00A002FC"/>
    <w:rsid w:val="00A028BB"/>
    <w:rsid w:val="00A07F05"/>
    <w:rsid w:val="00A131C1"/>
    <w:rsid w:val="00A1602A"/>
    <w:rsid w:val="00A205A2"/>
    <w:rsid w:val="00A236C1"/>
    <w:rsid w:val="00A27404"/>
    <w:rsid w:val="00A51254"/>
    <w:rsid w:val="00A51D24"/>
    <w:rsid w:val="00A53EBC"/>
    <w:rsid w:val="00A558BF"/>
    <w:rsid w:val="00A62F59"/>
    <w:rsid w:val="00A63386"/>
    <w:rsid w:val="00A64596"/>
    <w:rsid w:val="00A67728"/>
    <w:rsid w:val="00A67D6B"/>
    <w:rsid w:val="00A73C4C"/>
    <w:rsid w:val="00A75E23"/>
    <w:rsid w:val="00A814ED"/>
    <w:rsid w:val="00A90559"/>
    <w:rsid w:val="00A90852"/>
    <w:rsid w:val="00AA0AC2"/>
    <w:rsid w:val="00AA27E5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1C10"/>
    <w:rsid w:val="00AE4D4C"/>
    <w:rsid w:val="00AF123F"/>
    <w:rsid w:val="00AF6D04"/>
    <w:rsid w:val="00B00E32"/>
    <w:rsid w:val="00B04111"/>
    <w:rsid w:val="00B0628E"/>
    <w:rsid w:val="00B11379"/>
    <w:rsid w:val="00B2083A"/>
    <w:rsid w:val="00B21190"/>
    <w:rsid w:val="00B23CEF"/>
    <w:rsid w:val="00B308D6"/>
    <w:rsid w:val="00B31CF2"/>
    <w:rsid w:val="00B36B36"/>
    <w:rsid w:val="00B37987"/>
    <w:rsid w:val="00B37F3D"/>
    <w:rsid w:val="00B40C80"/>
    <w:rsid w:val="00B412F2"/>
    <w:rsid w:val="00B507BF"/>
    <w:rsid w:val="00B534EE"/>
    <w:rsid w:val="00B56002"/>
    <w:rsid w:val="00B62316"/>
    <w:rsid w:val="00B65912"/>
    <w:rsid w:val="00B725E9"/>
    <w:rsid w:val="00B73EB8"/>
    <w:rsid w:val="00B748E5"/>
    <w:rsid w:val="00B74991"/>
    <w:rsid w:val="00B74B63"/>
    <w:rsid w:val="00B83438"/>
    <w:rsid w:val="00B85FDB"/>
    <w:rsid w:val="00B87028"/>
    <w:rsid w:val="00B920D4"/>
    <w:rsid w:val="00B923E9"/>
    <w:rsid w:val="00B94C49"/>
    <w:rsid w:val="00BA2165"/>
    <w:rsid w:val="00BB175E"/>
    <w:rsid w:val="00BB1C7A"/>
    <w:rsid w:val="00BB3302"/>
    <w:rsid w:val="00BB3B12"/>
    <w:rsid w:val="00BB5FCD"/>
    <w:rsid w:val="00BB605F"/>
    <w:rsid w:val="00BC700A"/>
    <w:rsid w:val="00BD4331"/>
    <w:rsid w:val="00BE02CF"/>
    <w:rsid w:val="00BE23C5"/>
    <w:rsid w:val="00BE26B2"/>
    <w:rsid w:val="00BE6E0C"/>
    <w:rsid w:val="00BE7B1F"/>
    <w:rsid w:val="00BF2AA3"/>
    <w:rsid w:val="00BF5A5A"/>
    <w:rsid w:val="00BF5FF6"/>
    <w:rsid w:val="00C10106"/>
    <w:rsid w:val="00C132FB"/>
    <w:rsid w:val="00C1489A"/>
    <w:rsid w:val="00C17E43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715FC"/>
    <w:rsid w:val="00C73CE9"/>
    <w:rsid w:val="00C755DC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EAB"/>
    <w:rsid w:val="00CB01C7"/>
    <w:rsid w:val="00CB13CD"/>
    <w:rsid w:val="00CB1A11"/>
    <w:rsid w:val="00CB4C99"/>
    <w:rsid w:val="00CB552C"/>
    <w:rsid w:val="00CC5164"/>
    <w:rsid w:val="00CC72A3"/>
    <w:rsid w:val="00CC7F55"/>
    <w:rsid w:val="00CD1C63"/>
    <w:rsid w:val="00CD1E5B"/>
    <w:rsid w:val="00CD3497"/>
    <w:rsid w:val="00CD7B2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D0016D"/>
    <w:rsid w:val="00D01FA1"/>
    <w:rsid w:val="00D023AE"/>
    <w:rsid w:val="00D05B78"/>
    <w:rsid w:val="00D0719F"/>
    <w:rsid w:val="00D07EE5"/>
    <w:rsid w:val="00D11BD4"/>
    <w:rsid w:val="00D12430"/>
    <w:rsid w:val="00D13D83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2C0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0788"/>
    <w:rsid w:val="00DA261C"/>
    <w:rsid w:val="00DA40F9"/>
    <w:rsid w:val="00DA596F"/>
    <w:rsid w:val="00DB3FED"/>
    <w:rsid w:val="00DB4920"/>
    <w:rsid w:val="00DB5C96"/>
    <w:rsid w:val="00DC1524"/>
    <w:rsid w:val="00DC60D8"/>
    <w:rsid w:val="00DC7A31"/>
    <w:rsid w:val="00DD0146"/>
    <w:rsid w:val="00DD0965"/>
    <w:rsid w:val="00DD2494"/>
    <w:rsid w:val="00DD3204"/>
    <w:rsid w:val="00DD5C8C"/>
    <w:rsid w:val="00DD5FD0"/>
    <w:rsid w:val="00DE0F66"/>
    <w:rsid w:val="00DE191E"/>
    <w:rsid w:val="00DE3F53"/>
    <w:rsid w:val="00DF64C2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3EA1"/>
    <w:rsid w:val="00E263DC"/>
    <w:rsid w:val="00E26900"/>
    <w:rsid w:val="00E26C96"/>
    <w:rsid w:val="00E27E31"/>
    <w:rsid w:val="00E3074E"/>
    <w:rsid w:val="00E322E8"/>
    <w:rsid w:val="00E32D8C"/>
    <w:rsid w:val="00E33B2A"/>
    <w:rsid w:val="00E356D2"/>
    <w:rsid w:val="00E43CB0"/>
    <w:rsid w:val="00E44B1E"/>
    <w:rsid w:val="00E50522"/>
    <w:rsid w:val="00E52689"/>
    <w:rsid w:val="00E606D1"/>
    <w:rsid w:val="00E608B3"/>
    <w:rsid w:val="00E65112"/>
    <w:rsid w:val="00E77711"/>
    <w:rsid w:val="00E77820"/>
    <w:rsid w:val="00E779C8"/>
    <w:rsid w:val="00E80284"/>
    <w:rsid w:val="00E816D8"/>
    <w:rsid w:val="00E8401E"/>
    <w:rsid w:val="00E871D8"/>
    <w:rsid w:val="00E94A73"/>
    <w:rsid w:val="00E956B7"/>
    <w:rsid w:val="00EA0983"/>
    <w:rsid w:val="00EA7B4F"/>
    <w:rsid w:val="00EB27F7"/>
    <w:rsid w:val="00EB71BF"/>
    <w:rsid w:val="00EC1460"/>
    <w:rsid w:val="00ED3A21"/>
    <w:rsid w:val="00ED405C"/>
    <w:rsid w:val="00ED617A"/>
    <w:rsid w:val="00EE2377"/>
    <w:rsid w:val="00EE7B04"/>
    <w:rsid w:val="00F01833"/>
    <w:rsid w:val="00F0254D"/>
    <w:rsid w:val="00F040D8"/>
    <w:rsid w:val="00F119FB"/>
    <w:rsid w:val="00F20B24"/>
    <w:rsid w:val="00F23C43"/>
    <w:rsid w:val="00F27633"/>
    <w:rsid w:val="00F326C5"/>
    <w:rsid w:val="00F339FE"/>
    <w:rsid w:val="00F42D10"/>
    <w:rsid w:val="00F44C99"/>
    <w:rsid w:val="00F512FF"/>
    <w:rsid w:val="00F56BCD"/>
    <w:rsid w:val="00F573F9"/>
    <w:rsid w:val="00F57CF9"/>
    <w:rsid w:val="00F57DC4"/>
    <w:rsid w:val="00F61AA7"/>
    <w:rsid w:val="00F61F47"/>
    <w:rsid w:val="00F70447"/>
    <w:rsid w:val="00F72F96"/>
    <w:rsid w:val="00F75472"/>
    <w:rsid w:val="00F80B3A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D2640"/>
    <w:rsid w:val="00FE3292"/>
    <w:rsid w:val="00FE5639"/>
    <w:rsid w:val="00FE572E"/>
    <w:rsid w:val="00FE732F"/>
    <w:rsid w:val="00FF2BF5"/>
    <w:rsid w:val="00FF325C"/>
    <w:rsid w:val="00FF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a0a8ad"/>
    </o:shapedefaults>
    <o:shapelayout v:ext="edit">
      <o:idmap v:ext="edit" data="1"/>
    </o:shapelayout>
  </w:shapeDefaults>
  <w:decimalSymbol w:val="."/>
  <w:listSeparator w:val=","/>
  <w14:docId w14:val="1683DF1B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395756"/>
    <w:pPr>
      <w:numPr>
        <w:numId w:val="39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395756"/>
    <w:rPr>
      <w:rFonts w:ascii="Futura Bk BT" w:hAnsi="Futura Bk BT" w:cs="Century Gothic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D8582-13BA-4FE2-83D3-B16279AE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700</TotalTime>
  <Pages>12</Pages>
  <Words>2817</Words>
  <Characters>15924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18704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Felix Ye</cp:lastModifiedBy>
  <cp:revision>35</cp:revision>
  <cp:lastPrinted>2021-06-02T09:20:00Z</cp:lastPrinted>
  <dcterms:created xsi:type="dcterms:W3CDTF">2018-09-02T13:12:00Z</dcterms:created>
  <dcterms:modified xsi:type="dcterms:W3CDTF">2021-06-02T09:47:00Z</dcterms:modified>
</cp:coreProperties>
</file>