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30DE" w14:textId="77777777" w:rsidR="00311FE2" w:rsidRDefault="00311FE2" w:rsidP="00311FE2">
      <w:pPr>
        <w:rPr>
          <w:rFonts w:cs="Calibri"/>
          <w:szCs w:val="18"/>
        </w:rPr>
      </w:pPr>
    </w:p>
    <w:p w14:paraId="70E76F77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tbl>
      <w:tblPr>
        <w:tblStyle w:val="TableGrid"/>
        <w:tblpPr w:leftFromText="180" w:rightFromText="180" w:vertAnchor="page" w:horzAnchor="margin" w:tblpXSpec="center" w:tblpY="7921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0B1E5C" w14:paraId="5A397748" w14:textId="77777777" w:rsidTr="000B1E5C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189F" w14:textId="6B1E3852" w:rsidR="000B1E5C" w:rsidRPr="004E4735" w:rsidRDefault="00E81040" w:rsidP="000B1E5C">
            <w:pPr>
              <w:tabs>
                <w:tab w:val="right" w:pos="9781"/>
              </w:tabs>
              <w:spacing w:before="300" w:after="300"/>
              <w:jc w:val="center"/>
              <w:rPr>
                <w:rFonts w:ascii="Franklin Gothic Demi Cond" w:hAnsi="Franklin Gothic Demi Cond"/>
                <w:color w:val="FF0000"/>
                <w:sz w:val="44"/>
                <w:szCs w:val="44"/>
                <w:lang w:val="en-US"/>
              </w:rPr>
            </w:pPr>
            <w:r>
              <w:rPr>
                <w:rFonts w:ascii="Franklin Gothic Demi Cond" w:hAnsi="Franklin Gothic Demi Cond"/>
                <w:color w:val="FF0000"/>
                <w:sz w:val="44"/>
                <w:szCs w:val="44"/>
              </w:rPr>
              <w:t>589-591 Elizabeth Street, Redfern</w:t>
            </w:r>
          </w:p>
        </w:tc>
      </w:tr>
      <w:tr w:rsidR="000B1E5C" w14:paraId="5F3AE15A" w14:textId="77777777" w:rsidTr="000B1E5C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1F82B" w14:textId="77777777" w:rsidR="000B1E5C" w:rsidRPr="00A02BD3" w:rsidRDefault="000B1E5C" w:rsidP="000B1E5C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  <w:r w:rsidRPr="00A02BD3">
              <w:rPr>
                <w:color w:val="1F497D" w:themeColor="text2"/>
                <w:sz w:val="40"/>
                <w:szCs w:val="40"/>
              </w:rPr>
              <w:t>Mechanical</w:t>
            </w:r>
            <w:r w:rsidR="005E5B6D" w:rsidRPr="00A02BD3">
              <w:rPr>
                <w:color w:val="1F497D" w:themeColor="text2"/>
                <w:sz w:val="40"/>
                <w:szCs w:val="40"/>
              </w:rPr>
              <w:t xml:space="preserve"> </w:t>
            </w:r>
            <w:r w:rsidR="008F387B">
              <w:rPr>
                <w:color w:val="1F497D" w:themeColor="text2"/>
                <w:sz w:val="40"/>
                <w:szCs w:val="40"/>
              </w:rPr>
              <w:t>Service Fee Proposal</w:t>
            </w:r>
          </w:p>
          <w:p w14:paraId="05BA82DC" w14:textId="77777777" w:rsidR="000B1E5C" w:rsidRPr="00A02BD3" w:rsidRDefault="000B1E5C" w:rsidP="008F387B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</w:p>
        </w:tc>
      </w:tr>
      <w:tr w:rsidR="000B1E5C" w:rsidRPr="00FE4844" w14:paraId="5E847BB7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FFFFFF" w:themeFill="background1"/>
            <w:vAlign w:val="center"/>
          </w:tcPr>
          <w:p w14:paraId="70E412B5" w14:textId="77777777" w:rsidR="000B1E5C" w:rsidRPr="00A02BD3" w:rsidRDefault="000B1E5C" w:rsidP="009502D8">
            <w:pPr>
              <w:ind w:left="-17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FFFFFF" w:themeFill="background1"/>
          </w:tcPr>
          <w:p w14:paraId="78AEA1DC" w14:textId="77777777" w:rsidR="000B1E5C" w:rsidRPr="00A02BD3" w:rsidRDefault="000B1E5C" w:rsidP="000B1E5C">
            <w:pPr>
              <w:jc w:val="right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by:</w:t>
            </w:r>
          </w:p>
        </w:tc>
      </w:tr>
      <w:tr w:rsidR="000B1E5C" w:rsidRPr="00FE4844" w14:paraId="7714C8DE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FFFFFF" w:themeFill="background1"/>
            <w:vAlign w:val="center"/>
          </w:tcPr>
          <w:p w14:paraId="0CB6C30A" w14:textId="2434B2FE" w:rsidR="00EF2EA9" w:rsidRDefault="004B0E1B" w:rsidP="00EF2EA9">
            <w:pPr>
              <w:ind w:left="-17"/>
              <w:rPr>
                <w:b/>
                <w:color w:val="365F91" w:themeColor="accent1" w:themeShade="BF"/>
              </w:rPr>
            </w:pPr>
            <w:proofErr w:type="spellStart"/>
            <w:r w:rsidRPr="004B0E1B">
              <w:rPr>
                <w:b/>
                <w:color w:val="365F91" w:themeColor="accent1" w:themeShade="BF"/>
              </w:rPr>
              <w:t>Changning</w:t>
            </w:r>
            <w:proofErr w:type="spellEnd"/>
            <w:r w:rsidRPr="004B0E1B">
              <w:rPr>
                <w:b/>
                <w:color w:val="365F91" w:themeColor="accent1" w:themeShade="BF"/>
              </w:rPr>
              <w:t xml:space="preserve"> Wang</w:t>
            </w:r>
          </w:p>
          <w:p w14:paraId="5A65011E" w14:textId="77777777" w:rsidR="00EF2EA9" w:rsidRDefault="00EF2EA9" w:rsidP="00EF2EA9">
            <w:pPr>
              <w:rPr>
                <w:color w:val="365F91" w:themeColor="accent1" w:themeShade="BF"/>
              </w:rPr>
            </w:pPr>
          </w:p>
          <w:p w14:paraId="6FE8B55C" w14:textId="47D3F1EB" w:rsidR="00EF2EA9" w:rsidRDefault="004B0E1B" w:rsidP="00EF2EA9">
            <w:pPr>
              <w:rPr>
                <w:color w:val="365F91" w:themeColor="accent1" w:themeShade="BF"/>
              </w:rPr>
            </w:pPr>
            <w:proofErr w:type="spellStart"/>
            <w:r w:rsidRPr="004B0E1B">
              <w:rPr>
                <w:color w:val="365F91" w:themeColor="accent1" w:themeShade="BF"/>
              </w:rPr>
              <w:t>Zhengde</w:t>
            </w:r>
            <w:proofErr w:type="spellEnd"/>
            <w:r w:rsidRPr="004B0E1B">
              <w:rPr>
                <w:color w:val="365F91" w:themeColor="accent1" w:themeShade="BF"/>
              </w:rPr>
              <w:t xml:space="preserve"> Real Estate Pty Ltd</w:t>
            </w:r>
          </w:p>
          <w:p w14:paraId="4D8285FA" w14:textId="328FAEC8" w:rsidR="00EF2EA9" w:rsidRDefault="00EF2EA9" w:rsidP="00EF2EA9">
            <w:pPr>
              <w:rPr>
                <w:color w:val="365F91" w:themeColor="accent1" w:themeShade="BF"/>
              </w:rPr>
            </w:pPr>
          </w:p>
          <w:p w14:paraId="235AB5E4" w14:textId="77777777" w:rsidR="00EF2EA9" w:rsidRDefault="00EF2EA9" w:rsidP="00EF2EA9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Parramatta NSW 2124</w:t>
            </w:r>
          </w:p>
          <w:p w14:paraId="0A959D41" w14:textId="7FEBBA09" w:rsidR="004D3124" w:rsidRPr="004D3124" w:rsidRDefault="004D3124" w:rsidP="004D3124">
            <w:pPr>
              <w:ind w:left="34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Chatswood</w:t>
            </w:r>
            <w:r w:rsidRPr="003B12E8">
              <w:rPr>
                <w:color w:val="365F91" w:themeColor="accent1" w:themeShade="BF"/>
              </w:rPr>
              <w:t>, NSW, 2067</w:t>
            </w:r>
          </w:p>
          <w:p w14:paraId="28BE6A6E" w14:textId="77777777" w:rsidR="004D3124" w:rsidRPr="004D3124" w:rsidRDefault="004D3124" w:rsidP="004D3124">
            <w:pPr>
              <w:ind w:left="34"/>
              <w:rPr>
                <w:color w:val="365F91" w:themeColor="accent1" w:themeShade="BF"/>
              </w:rPr>
            </w:pPr>
          </w:p>
          <w:p w14:paraId="41646940" w14:textId="2C05D10F" w:rsidR="004D3124" w:rsidRPr="00A02BD3" w:rsidRDefault="004D3124" w:rsidP="004D3124">
            <w:pPr>
              <w:ind w:left="34"/>
              <w:rPr>
                <w:color w:val="365F91" w:themeColor="accent1" w:themeShade="BF"/>
              </w:rPr>
            </w:pPr>
            <w:r w:rsidRPr="004D3124">
              <w:rPr>
                <w:color w:val="365F91" w:themeColor="accent1" w:themeShade="BF"/>
              </w:rPr>
              <w:t>CHATSWOOD NSW 2067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42680F6" w14:textId="77777777" w:rsidR="000B1E5C" w:rsidRPr="00A02BD3" w:rsidRDefault="000B1E5C" w:rsidP="000B1E5C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Felix Ye</w:t>
            </w:r>
          </w:p>
          <w:p w14:paraId="142E2680" w14:textId="77777777" w:rsidR="000B1E5C" w:rsidRPr="00A02BD3" w:rsidRDefault="000B1E5C" w:rsidP="000B1E5C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color w:val="365F91" w:themeColor="accent1" w:themeShade="BF"/>
              </w:rPr>
              <w:t>Premium Consulting Engineers</w:t>
            </w:r>
          </w:p>
          <w:p w14:paraId="59BEE5C0" w14:textId="1B2AE23A" w:rsidR="00323FF0" w:rsidRPr="00A02BD3" w:rsidRDefault="00323FF0" w:rsidP="00323FF0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ABN: 36 627 724 029</w:t>
            </w:r>
          </w:p>
          <w:p w14:paraId="4987BAC4" w14:textId="007AB032" w:rsidR="000B1E5C" w:rsidRPr="00A02BD3" w:rsidRDefault="00EF2EA9" w:rsidP="000B1E5C">
            <w:pPr>
              <w:ind w:left="34"/>
              <w:jc w:val="right"/>
              <w:rPr>
                <w:b/>
                <w:color w:val="365F91" w:themeColor="accent1" w:themeShade="BF"/>
                <w:sz w:val="12"/>
                <w:szCs w:val="12"/>
              </w:rPr>
            </w:pPr>
            <w:r w:rsidRPr="00EF2EA9">
              <w:rPr>
                <w:color w:val="365F91" w:themeColor="accent1" w:themeShade="BF"/>
              </w:rPr>
              <w:t>Suite G02, 22-24 Atchison Street, St Leonards, NSW 2065</w:t>
            </w:r>
          </w:p>
        </w:tc>
      </w:tr>
      <w:tr w:rsidR="000B1E5C" w:rsidRPr="00FE4844" w14:paraId="52F063BD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FFFFFF" w:themeFill="background1"/>
            <w:vAlign w:val="center"/>
          </w:tcPr>
          <w:p w14:paraId="736ADA6A" w14:textId="77777777" w:rsidR="000B1E5C" w:rsidRPr="00A02BD3" w:rsidRDefault="000B1E5C" w:rsidP="009502D8">
            <w:pPr>
              <w:ind w:left="-17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Date:</w:t>
            </w:r>
          </w:p>
          <w:p w14:paraId="654A18C1" w14:textId="20CACEBF" w:rsidR="000B1E5C" w:rsidRPr="00A02BD3" w:rsidRDefault="004B0E1B" w:rsidP="009502D8">
            <w:pPr>
              <w:ind w:left="-17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21</w:t>
            </w:r>
            <w:r w:rsidR="000B1E5C" w:rsidRPr="00A02BD3">
              <w:rPr>
                <w:color w:val="365F91" w:themeColor="accent1" w:themeShade="BF"/>
              </w:rPr>
              <w:t xml:space="preserve"> </w:t>
            </w:r>
            <w:r w:rsidR="00EF2EA9">
              <w:rPr>
                <w:color w:val="365F91" w:themeColor="accent1" w:themeShade="BF"/>
              </w:rPr>
              <w:t>June</w:t>
            </w:r>
            <w:r w:rsidR="000B1E5C" w:rsidRPr="00A02BD3">
              <w:rPr>
                <w:color w:val="365F91" w:themeColor="accent1" w:themeShade="BF"/>
              </w:rPr>
              <w:t xml:space="preserve"> 20</w:t>
            </w:r>
            <w:r w:rsidR="0003237A">
              <w:rPr>
                <w:color w:val="365F91" w:themeColor="accent1" w:themeShade="BF"/>
              </w:rPr>
              <w:t>2</w:t>
            </w:r>
            <w:r w:rsidR="00175577">
              <w:rPr>
                <w:color w:val="365F91" w:themeColor="accent1" w:themeShade="BF"/>
              </w:rPr>
              <w:t>1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6A494E1" w14:textId="3CED9EB4" w:rsidR="000B1E5C" w:rsidRPr="00A02BD3" w:rsidRDefault="000B1E5C" w:rsidP="000B1E5C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rFonts w:cs="Calibri"/>
                <w:b/>
                <w:color w:val="365F91" w:themeColor="accent1" w:themeShade="BF"/>
              </w:rPr>
              <w:t>T:</w:t>
            </w:r>
            <w:r w:rsidRPr="00A02BD3">
              <w:rPr>
                <w:rFonts w:cs="Calibri"/>
                <w:color w:val="365F91" w:themeColor="accent1" w:themeShade="BF"/>
              </w:rPr>
              <w:t xml:space="preserve"> 0426 076 689  </w:t>
            </w:r>
            <w:r w:rsidRPr="00A02BD3">
              <w:rPr>
                <w:rFonts w:cs="Calibri"/>
                <w:b/>
                <w:color w:val="365F91" w:themeColor="accent1" w:themeShade="BF"/>
              </w:rPr>
              <w:t>E:</w:t>
            </w:r>
            <w:r w:rsidRPr="00A02BD3">
              <w:rPr>
                <w:rFonts w:cs="Calibri"/>
                <w:color w:val="365F91" w:themeColor="accent1" w:themeShade="BF"/>
              </w:rPr>
              <w:t xml:space="preserve"> </w:t>
            </w:r>
            <w:r w:rsidR="0047789E">
              <w:rPr>
                <w:rFonts w:cs="Calibri"/>
                <w:color w:val="365F91" w:themeColor="accent1" w:themeShade="BF"/>
              </w:rPr>
              <w:t>premium. airc</w:t>
            </w:r>
            <w:r w:rsidRPr="00A02BD3">
              <w:rPr>
                <w:rFonts w:cs="Calibri"/>
                <w:color w:val="365F91" w:themeColor="accent1" w:themeShade="BF"/>
              </w:rPr>
              <w:t>@gmail.com</w:t>
            </w:r>
          </w:p>
        </w:tc>
      </w:tr>
    </w:tbl>
    <w:p w14:paraId="6B2F27FE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0B1E2F6A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2818FC73" w14:textId="1D933C40" w:rsidR="00EF2EA9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74730848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Introduction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_Toc74730848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 w:rsidR="004B0E1B">
          <w:rPr>
            <w:noProof/>
            <w:webHidden/>
          </w:rPr>
          <w:t>3</w:t>
        </w:r>
        <w:r w:rsidR="00EF2EA9">
          <w:rPr>
            <w:noProof/>
            <w:webHidden/>
          </w:rPr>
          <w:fldChar w:fldCharType="end"/>
        </w:r>
      </w:hyperlink>
    </w:p>
    <w:p w14:paraId="61998059" w14:textId="72700E89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49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General Scope of Works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_Toc74730849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F2EA9">
          <w:rPr>
            <w:noProof/>
            <w:webHidden/>
          </w:rPr>
          <w:fldChar w:fldCharType="end"/>
        </w:r>
      </w:hyperlink>
    </w:p>
    <w:p w14:paraId="58DDB57D" w14:textId="76876D87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0" w:history="1">
        <w:r w:rsidR="00EF2EA9" w:rsidRPr="001F214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  <w:lang w:eastAsia="zh-CN"/>
          </w:rPr>
          <w:t>Overview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_Toc74730850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F2EA9">
          <w:rPr>
            <w:noProof/>
            <w:webHidden/>
          </w:rPr>
          <w:fldChar w:fldCharType="end"/>
        </w:r>
      </w:hyperlink>
    </w:p>
    <w:p w14:paraId="4C887079" w14:textId="44509FB4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1" w:history="1">
        <w:r w:rsidR="00EF2EA9" w:rsidRPr="001F214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  <w:lang w:eastAsia="zh-CN"/>
          </w:rPr>
          <w:t>Information Provided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_Toc74730851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F2EA9">
          <w:rPr>
            <w:noProof/>
            <w:webHidden/>
          </w:rPr>
          <w:fldChar w:fldCharType="end"/>
        </w:r>
      </w:hyperlink>
    </w:p>
    <w:p w14:paraId="294FB9A9" w14:textId="2D413394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52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Mechanical Service Provision Details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_Toc74730852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F2EA9">
          <w:rPr>
            <w:noProof/>
            <w:webHidden/>
          </w:rPr>
          <w:fldChar w:fldCharType="end"/>
        </w:r>
      </w:hyperlink>
    </w:p>
    <w:p w14:paraId="72924ADA" w14:textId="6069915E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3" w:history="1">
        <w:r w:rsidR="00EF2EA9" w:rsidRPr="001F214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  <w:lang w:eastAsia="zh-CN"/>
          </w:rPr>
          <w:t>Mechanical Services - Extent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_Toc74730853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F2EA9">
          <w:rPr>
            <w:noProof/>
            <w:webHidden/>
          </w:rPr>
          <w:fldChar w:fldCharType="end"/>
        </w:r>
      </w:hyperlink>
    </w:p>
    <w:p w14:paraId="714E91D1" w14:textId="49D4D47F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4" w:history="1">
        <w:r w:rsidR="00EF2EA9" w:rsidRPr="001F214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  <w:lang w:eastAsia="zh-CN"/>
          </w:rPr>
          <w:t>Mechanical Services Deliverables: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_Toc74730854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F2EA9">
          <w:rPr>
            <w:noProof/>
            <w:webHidden/>
          </w:rPr>
          <w:fldChar w:fldCharType="end"/>
        </w:r>
      </w:hyperlink>
    </w:p>
    <w:p w14:paraId="6E3CEC3E" w14:textId="78FEB4A2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5" w:history="1">
        <w:r w:rsidR="00EF2EA9" w:rsidRPr="001F214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  <w:lang w:eastAsia="zh-CN"/>
          </w:rPr>
          <w:t>Mechanical Services - Clarifications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_Toc74730855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F2EA9">
          <w:rPr>
            <w:noProof/>
            <w:webHidden/>
          </w:rPr>
          <w:fldChar w:fldCharType="end"/>
        </w:r>
      </w:hyperlink>
    </w:p>
    <w:p w14:paraId="32400754" w14:textId="5368536C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56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Key Personnel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_Toc74730856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F2EA9">
          <w:rPr>
            <w:noProof/>
            <w:webHidden/>
          </w:rPr>
          <w:fldChar w:fldCharType="end"/>
        </w:r>
      </w:hyperlink>
    </w:p>
    <w:p w14:paraId="5D65DE48" w14:textId="322DC591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57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Fee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_Toc74730857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F2EA9">
          <w:rPr>
            <w:noProof/>
            <w:webHidden/>
          </w:rPr>
          <w:fldChar w:fldCharType="end"/>
        </w:r>
      </w:hyperlink>
    </w:p>
    <w:p w14:paraId="280D55E9" w14:textId="44B862BC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8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Fee proposal details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_Toc74730858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F2EA9">
          <w:rPr>
            <w:noProof/>
            <w:webHidden/>
          </w:rPr>
          <w:fldChar w:fldCharType="end"/>
        </w:r>
      </w:hyperlink>
    </w:p>
    <w:p w14:paraId="22A598BF" w14:textId="457D338C" w:rsidR="00EF2EA9" w:rsidRDefault="004B0E1B">
      <w:pPr>
        <w:pStyle w:val="TOC2"/>
        <w:rPr>
          <w:rFonts w:asciiTheme="minorHAnsi" w:hAnsiTheme="minorHAnsi" w:cstheme="minorBidi"/>
          <w:noProof/>
          <w:color w:val="auto"/>
          <w:sz w:val="22"/>
          <w:szCs w:val="22"/>
          <w:lang w:eastAsia="zh-CN"/>
        </w:rPr>
      </w:pPr>
      <w:hyperlink w:anchor="_Toc74730859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EF2EA9">
          <w:rPr>
            <w:rFonts w:asciiTheme="minorHAnsi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Claiming of fees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_Toc74730859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F2EA9">
          <w:rPr>
            <w:noProof/>
            <w:webHidden/>
          </w:rPr>
          <w:fldChar w:fldCharType="end"/>
        </w:r>
      </w:hyperlink>
    </w:p>
    <w:p w14:paraId="45E1ADB4" w14:textId="07117160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60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Terms and Condition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_Toc74730860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F2EA9">
          <w:rPr>
            <w:noProof/>
            <w:webHidden/>
          </w:rPr>
          <w:fldChar w:fldCharType="end"/>
        </w:r>
      </w:hyperlink>
    </w:p>
    <w:p w14:paraId="7DD1B5D1" w14:textId="35A481BF" w:rsidR="00EF2EA9" w:rsidRDefault="004B0E1B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  <w:lang w:eastAsia="zh-CN"/>
        </w:rPr>
      </w:pPr>
      <w:hyperlink w:anchor="_Toc74730861" w:history="1">
        <w:r w:rsidR="00EF2EA9" w:rsidRPr="001F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EF2EA9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  <w:lang w:eastAsia="zh-CN"/>
          </w:rPr>
          <w:tab/>
        </w:r>
        <w:r w:rsidR="00EF2EA9" w:rsidRPr="001F214E">
          <w:rPr>
            <w:rStyle w:val="Hyperlink"/>
            <w:noProof/>
          </w:rPr>
          <w:t>Confirmation of Engagement form</w:t>
        </w:r>
        <w:r w:rsidR="00EF2EA9">
          <w:rPr>
            <w:noProof/>
            <w:webHidden/>
          </w:rPr>
          <w:tab/>
        </w:r>
        <w:r w:rsidR="00EF2EA9">
          <w:rPr>
            <w:noProof/>
            <w:webHidden/>
          </w:rPr>
          <w:fldChar w:fldCharType="begin"/>
        </w:r>
        <w:r w:rsidR="00EF2EA9">
          <w:rPr>
            <w:noProof/>
            <w:webHidden/>
          </w:rPr>
          <w:instrText xml:space="preserve"> PAGEREF _Toc74730861 \h </w:instrText>
        </w:r>
        <w:r w:rsidR="00EF2EA9">
          <w:rPr>
            <w:noProof/>
            <w:webHidden/>
          </w:rPr>
        </w:r>
        <w:r w:rsidR="00EF2EA9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EF2EA9">
          <w:rPr>
            <w:noProof/>
            <w:webHidden/>
          </w:rPr>
          <w:fldChar w:fldCharType="end"/>
        </w:r>
      </w:hyperlink>
    </w:p>
    <w:p w14:paraId="2559F08C" w14:textId="7139148D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066E024E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455B1CD6" w14:textId="77777777" w:rsidR="00516983" w:rsidRDefault="00516983" w:rsidP="00981841">
      <w:pPr>
        <w:pStyle w:val="Heading1"/>
      </w:pPr>
      <w:bookmarkStart w:id="0" w:name="_Toc74730848"/>
      <w:r>
        <w:lastRenderedPageBreak/>
        <w:t>Introduction</w:t>
      </w:r>
      <w:bookmarkEnd w:id="0"/>
    </w:p>
    <w:p w14:paraId="536E27EA" w14:textId="77777777" w:rsidR="00516983" w:rsidRDefault="00516983" w:rsidP="00516983">
      <w:pPr>
        <w:rPr>
          <w:rFonts w:cs="Calibri"/>
        </w:rPr>
      </w:pPr>
    </w:p>
    <w:p w14:paraId="07CF3E08" w14:textId="60A364EB" w:rsidR="00516983" w:rsidRPr="00347C4A" w:rsidRDefault="00EF2EA9" w:rsidP="00516983">
      <w:pPr>
        <w:rPr>
          <w:rFonts w:cs="Calibri"/>
        </w:rPr>
      </w:pPr>
      <w:r w:rsidRPr="00EF2EA9">
        <w:rPr>
          <w:rFonts w:cs="Calibri"/>
        </w:rPr>
        <w:t xml:space="preserve">We are pleased to present our submission in providing Mechanical Consultancy Services to the project. We have prepared this submission in response to an invitation of </w:t>
      </w:r>
      <w:r w:rsidR="00943D37">
        <w:rPr>
          <w:rFonts w:cs="Calibri"/>
        </w:rPr>
        <w:t>Hong</w:t>
      </w:r>
      <w:r w:rsidRPr="00EF2EA9">
        <w:rPr>
          <w:rFonts w:cs="Calibri"/>
        </w:rPr>
        <w:t xml:space="preserve"> from </w:t>
      </w:r>
      <w:r w:rsidR="00943D37">
        <w:rPr>
          <w:rFonts w:cs="Calibri"/>
        </w:rPr>
        <w:t>Brewster Murray</w:t>
      </w:r>
      <w:r w:rsidRPr="00EF2EA9">
        <w:rPr>
          <w:rFonts w:cs="Calibri"/>
        </w:rPr>
        <w:t xml:space="preserve"> Architects for </w:t>
      </w:r>
      <w:proofErr w:type="spellStart"/>
      <w:r w:rsidR="00943D37">
        <w:rPr>
          <w:rFonts w:cs="Calibri"/>
        </w:rPr>
        <w:t>Changning</w:t>
      </w:r>
      <w:proofErr w:type="spellEnd"/>
      <w:r w:rsidR="00943D37">
        <w:rPr>
          <w:rFonts w:cs="Calibri"/>
        </w:rPr>
        <w:t xml:space="preserve"> Wang</w:t>
      </w:r>
      <w:r w:rsidRPr="00EF2EA9">
        <w:rPr>
          <w:rFonts w:cs="Calibri"/>
        </w:rPr>
        <w:t xml:space="preserve"> of </w:t>
      </w:r>
      <w:proofErr w:type="spellStart"/>
      <w:r w:rsidR="00943D37">
        <w:rPr>
          <w:rFonts w:cs="Calibri"/>
        </w:rPr>
        <w:t>Zhengde</w:t>
      </w:r>
      <w:proofErr w:type="spellEnd"/>
      <w:r w:rsidR="00943D37">
        <w:rPr>
          <w:rFonts w:cs="Calibri"/>
        </w:rPr>
        <w:t xml:space="preserve"> Real Estate Pty Ltd</w:t>
      </w:r>
      <w:r w:rsidRPr="00EF2EA9">
        <w:rPr>
          <w:rFonts w:cs="Calibri"/>
        </w:rPr>
        <w:t>.</w:t>
      </w:r>
    </w:p>
    <w:p w14:paraId="348B65B7" w14:textId="65A29C81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62C9E8C8" w14:textId="77777777" w:rsidR="00426BB8" w:rsidRDefault="004B1275" w:rsidP="000A101D">
      <w:pPr>
        <w:pStyle w:val="Heading1"/>
      </w:pPr>
      <w:bookmarkStart w:id="1" w:name="_Toc74730849"/>
      <w:r>
        <w:lastRenderedPageBreak/>
        <w:t xml:space="preserve">General </w:t>
      </w:r>
      <w:r w:rsidR="00426BB8" w:rsidRPr="008C7C0E">
        <w:t>Scope of Works</w:t>
      </w:r>
      <w:bookmarkEnd w:id="1"/>
    </w:p>
    <w:p w14:paraId="6B33C0BB" w14:textId="77777777" w:rsidR="00EF2EA9" w:rsidRDefault="00EF2EA9" w:rsidP="00EF2EA9">
      <w:pPr>
        <w:pStyle w:val="Heading2"/>
        <w:rPr>
          <w:lang w:eastAsia="zh-CN"/>
        </w:rPr>
      </w:pPr>
      <w:bookmarkStart w:id="2" w:name="_Toc70529394"/>
      <w:bookmarkStart w:id="3" w:name="_Toc74730850"/>
      <w:r>
        <w:rPr>
          <w:lang w:eastAsia="zh-CN"/>
        </w:rPr>
        <w:t>Overview</w:t>
      </w:r>
      <w:bookmarkEnd w:id="2"/>
      <w:bookmarkEnd w:id="3"/>
    </w:p>
    <w:p w14:paraId="3B75C5C3" w14:textId="77777777" w:rsidR="00EF2EA9" w:rsidRDefault="00EF2EA9" w:rsidP="00EF2EA9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>
        <w:rPr>
          <w:rFonts w:cs="Calibri"/>
        </w:rPr>
        <w:t>design development, construction certificate, and tender documentation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as per the information set provided as detailed in section 2.2 Information provided. </w:t>
      </w:r>
    </w:p>
    <w:p w14:paraId="30309F2F" w14:textId="77777777" w:rsidR="00EF2EA9" w:rsidRDefault="00EF2EA9" w:rsidP="00EF2EA9">
      <w:pPr>
        <w:pStyle w:val="Heading2"/>
        <w:rPr>
          <w:lang w:eastAsia="zh-CN"/>
        </w:rPr>
      </w:pPr>
      <w:bookmarkStart w:id="4" w:name="_Toc70529395"/>
      <w:bookmarkStart w:id="5" w:name="_Toc74730851"/>
      <w:r>
        <w:rPr>
          <w:lang w:eastAsia="zh-CN"/>
        </w:rPr>
        <w:t>Information Provided</w:t>
      </w:r>
      <w:bookmarkEnd w:id="4"/>
      <w:bookmarkEnd w:id="5"/>
    </w:p>
    <w:p w14:paraId="5457A3A4" w14:textId="77777777" w:rsidR="00EF2EA9" w:rsidRPr="00635FDC" w:rsidRDefault="00EF2EA9" w:rsidP="00EF2EA9">
      <w:pPr>
        <w:rPr>
          <w:rFonts w:asciiTheme="minorHAnsi" w:hAnsiTheme="minorHAnsi"/>
        </w:rPr>
      </w:pPr>
      <w:r w:rsidRPr="00635FDC">
        <w:rPr>
          <w:rFonts w:asciiTheme="minorHAnsi" w:hAnsiTheme="minorHAnsi"/>
        </w:rPr>
        <w:t>We have prepared this submission by using</w:t>
      </w:r>
      <w:r>
        <w:rPr>
          <w:rFonts w:asciiTheme="minorHAnsi" w:hAnsiTheme="minorHAnsi"/>
        </w:rPr>
        <w:t xml:space="preserve"> the</w:t>
      </w:r>
      <w:r w:rsidRPr="00635FDC">
        <w:rPr>
          <w:rFonts w:asciiTheme="minorHAnsi" w:hAnsiTheme="minorHAnsi"/>
        </w:rPr>
        <w:t xml:space="preserve"> following information:</w:t>
      </w:r>
    </w:p>
    <w:p w14:paraId="412DB50D" w14:textId="77777777" w:rsidR="00EF2EA9" w:rsidRPr="00635FDC" w:rsidRDefault="00EF2EA9" w:rsidP="00EF2EA9">
      <w:pPr>
        <w:pStyle w:val="NormalBullet"/>
        <w:numPr>
          <w:ilvl w:val="0"/>
          <w:numId w:val="11"/>
        </w:numPr>
      </w:pPr>
      <w:r>
        <w:t>Emails sent</w:t>
      </w:r>
      <w:r w:rsidRPr="00635FDC">
        <w:t xml:space="preserve"> </w:t>
      </w:r>
      <w:r>
        <w:t xml:space="preserve">from </w:t>
      </w:r>
      <w:r w:rsidRPr="00E17267">
        <w:t>Jeffry Anwar</w:t>
      </w:r>
      <w:r>
        <w:t xml:space="preserve"> </w:t>
      </w:r>
      <w:r w:rsidRPr="00635FDC">
        <w:t xml:space="preserve">on </w:t>
      </w:r>
      <w:r>
        <w:t>26</w:t>
      </w:r>
      <w:r w:rsidRPr="00635FDC">
        <w:t xml:space="preserve"> </w:t>
      </w:r>
      <w:r>
        <w:t>April</w:t>
      </w:r>
      <w:r w:rsidRPr="00635FDC">
        <w:t xml:space="preserve"> 202</w:t>
      </w:r>
      <w:r>
        <w:t>1 with all related DA documents.</w:t>
      </w:r>
    </w:p>
    <w:p w14:paraId="118791D6" w14:textId="77777777" w:rsidR="00EF2EA9" w:rsidRPr="00635FDC" w:rsidRDefault="00EF2EA9" w:rsidP="00EF2EA9">
      <w:pPr>
        <w:pStyle w:val="NormalBullet"/>
        <w:numPr>
          <w:ilvl w:val="0"/>
          <w:numId w:val="11"/>
        </w:numPr>
      </w:pPr>
      <w:r>
        <w:t xml:space="preserve">The project has buildings, </w:t>
      </w:r>
      <w:r w:rsidRPr="00635FDC">
        <w:t>consists of:</w:t>
      </w:r>
    </w:p>
    <w:p w14:paraId="18F2779E" w14:textId="77777777" w:rsidR="00EF2EA9" w:rsidRDefault="00EF2EA9" w:rsidP="00EF2EA9">
      <w:pPr>
        <w:pStyle w:val="NormalBullet"/>
        <w:numPr>
          <w:ilvl w:val="1"/>
          <w:numId w:val="17"/>
        </w:numPr>
      </w:pPr>
      <w:r>
        <w:t>1 level of basement carpark;</w:t>
      </w:r>
    </w:p>
    <w:p w14:paraId="28E396B5" w14:textId="7DDC0A9C" w:rsidR="00EF2EA9" w:rsidRPr="00622157" w:rsidRDefault="00C43B57" w:rsidP="00EF2EA9">
      <w:pPr>
        <w:pStyle w:val="NormalBullet"/>
        <w:numPr>
          <w:ilvl w:val="1"/>
          <w:numId w:val="17"/>
        </w:numPr>
      </w:pPr>
      <w:r>
        <w:t xml:space="preserve">55 </w:t>
      </w:r>
      <w:r>
        <w:rPr>
          <w:rFonts w:hint="eastAsia"/>
          <w:lang w:eastAsia="zh-CN"/>
        </w:rPr>
        <w:t>hotel</w:t>
      </w:r>
      <w:r>
        <w:t xml:space="preserve"> room</w:t>
      </w:r>
      <w:r w:rsidR="00EF2EA9" w:rsidRPr="00622157">
        <w:t xml:space="preserve">s consist of </w:t>
      </w:r>
      <w:r>
        <w:t>5</w:t>
      </w:r>
      <w:r w:rsidR="00EF2EA9" w:rsidRPr="00622157">
        <w:t xml:space="preserve"> levels (Ground, level 1</w:t>
      </w:r>
      <w:r>
        <w:t>,</w:t>
      </w:r>
      <w:r w:rsidR="00EF2EA9" w:rsidRPr="00622157">
        <w:t xml:space="preserve"> </w:t>
      </w:r>
      <w:r w:rsidRPr="00622157">
        <w:t xml:space="preserve">level </w:t>
      </w:r>
      <w:r>
        <w:t xml:space="preserve">2, </w:t>
      </w:r>
      <w:r w:rsidRPr="00622157">
        <w:t xml:space="preserve">level </w:t>
      </w:r>
      <w:r>
        <w:t xml:space="preserve">3 </w:t>
      </w:r>
      <w:r w:rsidR="00EF2EA9" w:rsidRPr="00622157">
        <w:t xml:space="preserve">and level </w:t>
      </w:r>
      <w:r>
        <w:t>4</w:t>
      </w:r>
      <w:r w:rsidR="00EF2EA9" w:rsidRPr="00622157">
        <w:t>)</w:t>
      </w:r>
      <w:r w:rsidR="00EF2EA9">
        <w:t>.</w:t>
      </w:r>
    </w:p>
    <w:p w14:paraId="3793916C" w14:textId="77777777" w:rsidR="00BB251A" w:rsidRDefault="00BB251A" w:rsidP="00EC1460">
      <w:pPr>
        <w:pStyle w:val="NormalBullet"/>
        <w:numPr>
          <w:ilvl w:val="0"/>
          <w:numId w:val="0"/>
        </w:numPr>
        <w:ind w:left="567" w:hanging="567"/>
      </w:pPr>
    </w:p>
    <w:p w14:paraId="2C968D04" w14:textId="77777777" w:rsidR="00E90968" w:rsidRDefault="00E9096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bookmarkStart w:id="6" w:name="_Hlk531712870"/>
      <w:r>
        <w:br w:type="page"/>
      </w:r>
    </w:p>
    <w:p w14:paraId="79AAB1FD" w14:textId="25AA65F4" w:rsidR="00105375" w:rsidRPr="00E927B9" w:rsidRDefault="00105375" w:rsidP="002026C8">
      <w:pPr>
        <w:pStyle w:val="Heading1"/>
      </w:pPr>
      <w:bookmarkStart w:id="7" w:name="_Toc74730852"/>
      <w:r w:rsidRPr="00E927B9">
        <w:lastRenderedPageBreak/>
        <w:t xml:space="preserve">Mechanical </w:t>
      </w:r>
      <w:r w:rsidR="002026C8">
        <w:t>Service</w:t>
      </w:r>
      <w:r w:rsidR="00EE6339">
        <w:t xml:space="preserve"> Provision </w:t>
      </w:r>
      <w:r w:rsidR="00E90968">
        <w:t>D</w:t>
      </w:r>
      <w:r w:rsidR="00EE6339">
        <w:t>etail</w:t>
      </w:r>
      <w:r w:rsidR="00E90968">
        <w:t>s</w:t>
      </w:r>
      <w:bookmarkEnd w:id="7"/>
    </w:p>
    <w:p w14:paraId="247B2402" w14:textId="1515F9FD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</w:t>
      </w:r>
      <w:r w:rsidR="00105375" w:rsidRPr="00E927B9">
        <w:t>as clarified below</w:t>
      </w:r>
      <w:r>
        <w:t>:</w:t>
      </w:r>
    </w:p>
    <w:p w14:paraId="23212630" w14:textId="77777777" w:rsidR="00105375" w:rsidRPr="002026C8" w:rsidRDefault="00105375" w:rsidP="002026C8">
      <w:pPr>
        <w:pStyle w:val="Heading2"/>
        <w:rPr>
          <w:lang w:eastAsia="zh-CN"/>
        </w:rPr>
      </w:pPr>
      <w:bookmarkStart w:id="8" w:name="_Toc74730853"/>
      <w:r w:rsidRPr="002026C8">
        <w:rPr>
          <w:lang w:eastAsia="zh-CN"/>
        </w:rPr>
        <w:t>Mechanical Services - Extent</w:t>
      </w:r>
      <w:bookmarkEnd w:id="8"/>
    </w:p>
    <w:p w14:paraId="49C2C186" w14:textId="77777777" w:rsidR="00CC7F55" w:rsidRDefault="00105375" w:rsidP="004B1275">
      <w:r w:rsidRPr="00E927B9">
        <w:t>T</w:t>
      </w:r>
      <w:r w:rsidR="002026C8">
        <w:t>he extent of mechanical service</w:t>
      </w:r>
      <w:r w:rsidRPr="00E927B9">
        <w:t xml:space="preserve"> will comprises:</w:t>
      </w:r>
      <w:bookmarkStart w:id="9" w:name="_Toc393822950"/>
      <w:bookmarkStart w:id="10" w:name="_Toc405289971"/>
      <w:bookmarkStart w:id="11" w:name="_Toc424140527"/>
      <w:bookmarkStart w:id="12" w:name="_Toc425320808"/>
      <w:bookmarkStart w:id="13" w:name="_Toc470158196"/>
      <w:bookmarkStart w:id="14" w:name="_Toc472604772"/>
    </w:p>
    <w:p w14:paraId="6227AE6A" w14:textId="385B2646" w:rsidR="0045314C" w:rsidRPr="0045314C" w:rsidRDefault="0045314C" w:rsidP="0045314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Review of all drawings relevant to the car park design. </w:t>
      </w:r>
    </w:p>
    <w:p w14:paraId="67778D59" w14:textId="159C88A4" w:rsidR="0045314C" w:rsidRPr="0045314C" w:rsidRDefault="0045314C" w:rsidP="0045314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Creation of a three-dimensional model for the car park suitable for the CFD simulations. </w:t>
      </w:r>
    </w:p>
    <w:p w14:paraId="0A5FC6A4" w14:textId="5A8DF9F0" w:rsidR="0045314C" w:rsidRPr="0045314C" w:rsidRDefault="0045314C" w:rsidP="0045314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CFD ventilation simulations to assess the performance of the proposed design. This</w:t>
      </w:r>
      <w:r>
        <w:rPr>
          <w:rFonts w:ascii="Calibri" w:hAnsi="Calibri" w:cs="Times New Roman"/>
          <w:sz w:val="20"/>
          <w:szCs w:val="20"/>
          <w:lang w:val="en-AU" w:eastAsia="en-US"/>
        </w:rPr>
        <w:t xml:space="preserve"> 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will provide a basis on which to compare subsequent designs. </w:t>
      </w:r>
    </w:p>
    <w:p w14:paraId="16671609" w14:textId="0E8DEA0A" w:rsidR="0045314C" w:rsidRPr="0045314C" w:rsidRDefault="0045314C" w:rsidP="0045314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CFD ventilation simulations for up to three design changes. This includes altering natural ventilation openings, supply/exhaust flow rates, re-locating jet fans, etc. </w:t>
      </w:r>
    </w:p>
    <w:p w14:paraId="6B64E02A" w14:textId="79F41F0E" w:rsidR="00E90968" w:rsidRPr="00E90968" w:rsidRDefault="0045314C" w:rsidP="0045314C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Preparation of a Technical Report detailing the results and recommendations.</w:t>
      </w:r>
    </w:p>
    <w:p w14:paraId="0FA48EAD" w14:textId="0B0D68CD" w:rsidR="00BE2536" w:rsidRPr="0045314C" w:rsidRDefault="00DD21CB" w:rsidP="0045314C">
      <w:pPr>
        <w:pStyle w:val="Heading2"/>
        <w:rPr>
          <w:lang w:eastAsia="zh-CN"/>
        </w:rPr>
      </w:pPr>
      <w:bookmarkStart w:id="15" w:name="_Toc74730854"/>
      <w:r>
        <w:rPr>
          <w:lang w:eastAsia="zh-CN"/>
        </w:rPr>
        <w:t>Mechanical</w:t>
      </w:r>
      <w:r w:rsidRPr="00DD21CB">
        <w:rPr>
          <w:lang w:eastAsia="zh-CN"/>
        </w:rPr>
        <w:t xml:space="preserve"> Services Deliverables:</w:t>
      </w:r>
      <w:bookmarkEnd w:id="15"/>
      <w:r w:rsidRPr="00DD21CB">
        <w:rPr>
          <w:lang w:eastAsia="zh-CN"/>
        </w:rPr>
        <w:t xml:space="preserve"> </w:t>
      </w:r>
    </w:p>
    <w:p w14:paraId="3672100A" w14:textId="77777777" w:rsidR="0045314C" w:rsidRPr="0045314C" w:rsidRDefault="0045314C" w:rsidP="0045314C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  <w:t>PDF spatial sketch as required</w:t>
      </w:r>
    </w:p>
    <w:p w14:paraId="7537A0A5" w14:textId="4D5357F3" w:rsidR="0045314C" w:rsidRPr="0045314C" w:rsidRDefault="0045314C" w:rsidP="0045314C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</w:r>
      <w:r>
        <w:rPr>
          <w:rFonts w:ascii="Calibri" w:hAnsi="Calibri" w:cs="Times New Roman"/>
          <w:sz w:val="20"/>
          <w:szCs w:val="20"/>
          <w:lang w:val="en-AU" w:eastAsia="en-US"/>
        </w:rPr>
        <w:t>Car park CFD ventilation report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 </w:t>
      </w:r>
    </w:p>
    <w:p w14:paraId="763AB018" w14:textId="6E4D3821" w:rsidR="002026C8" w:rsidRDefault="0045314C" w:rsidP="0045314C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  <w:t>1 meeting</w:t>
      </w:r>
    </w:p>
    <w:p w14:paraId="236F4AB8" w14:textId="77777777" w:rsidR="0045314C" w:rsidRPr="00DD21CB" w:rsidRDefault="0045314C" w:rsidP="0045314C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</w:p>
    <w:p w14:paraId="44827E49" w14:textId="77777777" w:rsidR="0093719F" w:rsidRPr="00C66FC8" w:rsidRDefault="0093719F" w:rsidP="00C66FC8">
      <w:pPr>
        <w:pStyle w:val="Heading2"/>
        <w:rPr>
          <w:lang w:eastAsia="zh-CN"/>
        </w:rPr>
      </w:pPr>
      <w:bookmarkStart w:id="16" w:name="_Toc74730855"/>
      <w:r w:rsidRPr="00C66FC8">
        <w:rPr>
          <w:lang w:eastAsia="zh-CN"/>
        </w:rPr>
        <w:t xml:space="preserve">Mechanical Services - </w:t>
      </w:r>
      <w:r w:rsidR="00CB552C" w:rsidRPr="00C66FC8">
        <w:rPr>
          <w:lang w:eastAsia="zh-CN"/>
        </w:rPr>
        <w:t>Clarifications</w:t>
      </w:r>
      <w:bookmarkEnd w:id="16"/>
    </w:p>
    <w:p w14:paraId="18F98B2A" w14:textId="5BB56038" w:rsidR="00B8129F" w:rsidRPr="00B8129F" w:rsidRDefault="00EF2EA9" w:rsidP="0045314C">
      <w:pPr>
        <w:pStyle w:val="Bullets"/>
        <w:numPr>
          <w:ilvl w:val="0"/>
          <w:numId w:val="0"/>
        </w:numPr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We have allowed 3 off model simulation/modification</w:t>
      </w:r>
      <w:r w:rsidR="0045314C" w:rsidRPr="0045314C">
        <w:rPr>
          <w:rFonts w:ascii="Calibri" w:hAnsi="Calibri" w:cs="Times New Roman"/>
          <w:sz w:val="20"/>
          <w:szCs w:val="20"/>
          <w:lang w:val="en-AU" w:eastAsia="en-US"/>
        </w:rPr>
        <w:t>, if additional simulations are required (for example, in the event of still unacceptable CO levels) then these will be discussed with the client and will be subject to a variation.</w:t>
      </w:r>
    </w:p>
    <w:p w14:paraId="0EC9C33A" w14:textId="77777777" w:rsidR="00F4523E" w:rsidRDefault="00F4523E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bookmarkStart w:id="17" w:name="_Toc390433727"/>
      <w:bookmarkStart w:id="18" w:name="_Toc456192707"/>
      <w:bookmarkStart w:id="19" w:name="_Toc498559796"/>
      <w:bookmarkEnd w:id="9"/>
      <w:bookmarkEnd w:id="10"/>
      <w:bookmarkEnd w:id="11"/>
      <w:bookmarkEnd w:id="12"/>
      <w:bookmarkEnd w:id="13"/>
      <w:bookmarkEnd w:id="14"/>
      <w:r>
        <w:br w:type="page"/>
      </w:r>
    </w:p>
    <w:p w14:paraId="6D53310E" w14:textId="77777777" w:rsidR="0080035E" w:rsidRDefault="0080035E" w:rsidP="0080035E">
      <w:pPr>
        <w:pStyle w:val="Heading1"/>
      </w:pPr>
      <w:bookmarkStart w:id="20" w:name="_Toc456192713"/>
      <w:bookmarkStart w:id="21" w:name="_Toc74730856"/>
      <w:bookmarkEnd w:id="6"/>
      <w:bookmarkEnd w:id="17"/>
      <w:bookmarkEnd w:id="18"/>
      <w:bookmarkEnd w:id="19"/>
      <w:r w:rsidRPr="008C7C0E">
        <w:lastRenderedPageBreak/>
        <w:t>Key Personnel</w:t>
      </w:r>
      <w:bookmarkEnd w:id="20"/>
      <w:bookmarkEnd w:id="21"/>
    </w:p>
    <w:p w14:paraId="2B8DCDA3" w14:textId="77777777" w:rsidR="0080035E" w:rsidRPr="000C5A6F" w:rsidRDefault="0080035E" w:rsidP="0080035E">
      <w:pPr>
        <w:rPr>
          <w:lang w:val="en-US"/>
        </w:rPr>
      </w:pPr>
    </w:p>
    <w:p w14:paraId="7A16C140" w14:textId="77777777" w:rsidR="0080035E" w:rsidRPr="000C5A6F" w:rsidRDefault="0080035E" w:rsidP="0080035E">
      <w:pPr>
        <w:rPr>
          <w:lang w:val="en-US"/>
        </w:rPr>
      </w:pPr>
      <w:r w:rsidRPr="000C5A6F">
        <w:rPr>
          <w:lang w:val="en-US"/>
        </w:rPr>
        <w:t>Our key personnel proposed for this project are as follows:</w:t>
      </w:r>
    </w:p>
    <w:p w14:paraId="5600A8B0" w14:textId="263A2B2C" w:rsidR="003B3EBA" w:rsidRPr="00B627C5" w:rsidRDefault="003B3EBA" w:rsidP="003B3EBA">
      <w:pPr>
        <w:tabs>
          <w:tab w:val="left" w:pos="567"/>
          <w:tab w:val="left" w:pos="5103"/>
          <w:tab w:val="left" w:pos="5670"/>
        </w:tabs>
        <w:ind w:left="567" w:hanging="567"/>
      </w:pPr>
      <w:r w:rsidRPr="00B627C5">
        <w:tab/>
      </w:r>
      <w:r w:rsidR="00F21714">
        <w:t>Director</w:t>
      </w:r>
      <w:r w:rsidRPr="00B627C5">
        <w:t>/Mechanical Engineer</w:t>
      </w:r>
      <w:r w:rsidRPr="00B627C5">
        <w:tab/>
        <w:t>-</w:t>
      </w:r>
      <w:r w:rsidRPr="00B627C5">
        <w:tab/>
      </w:r>
      <w:r w:rsidR="00D6401E" w:rsidRPr="00B627C5">
        <w:t>Felix</w:t>
      </w:r>
      <w:r w:rsidRPr="00B627C5">
        <w:t xml:space="preserve"> Ye</w:t>
      </w:r>
    </w:p>
    <w:p w14:paraId="72544C44" w14:textId="77777777" w:rsidR="00E956B7" w:rsidRDefault="00E956B7" w:rsidP="006562C7">
      <w:pPr>
        <w:tabs>
          <w:tab w:val="left" w:pos="567"/>
          <w:tab w:val="left" w:pos="5103"/>
          <w:tab w:val="left" w:pos="5670"/>
        </w:tabs>
        <w:ind w:left="567" w:hanging="567"/>
        <w:rPr>
          <w:rFonts w:asciiTheme="minorHAnsi" w:hAnsiTheme="minorHAnsi"/>
          <w:lang w:val="en-US"/>
        </w:rPr>
      </w:pPr>
    </w:p>
    <w:p w14:paraId="07E58492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About Felix</w:t>
      </w:r>
    </w:p>
    <w:p w14:paraId="0B1B976E" w14:textId="2C910C7A" w:rsidR="00FC6B50" w:rsidRDefault="00FC6B50" w:rsidP="00FC6B50">
      <w:r>
        <w:t>Felix migrated to Australia in 2011 and in 2014 joined an international construction company in as a lead engineer to work on one of Australia’s biggest LNG projects, located in Onslow</w:t>
      </w:r>
      <w:r w:rsidR="00E22BD4">
        <w:t>, WA</w:t>
      </w:r>
      <w:r>
        <w:t>. Felix joined WGE in 2016 as a Senior Engineer and is involved in design across a variety of residential, commercial, educational, health and aged care projects. Felix Start his own business in 2018 - Premium Consulting Engineers Pty Ltd.</w:t>
      </w:r>
    </w:p>
    <w:p w14:paraId="3C8D07E4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Project highlights</w:t>
      </w:r>
    </w:p>
    <w:p w14:paraId="4FCCCD6A" w14:textId="77777777" w:rsidR="00F82785" w:rsidRDefault="00F82785" w:rsidP="00F82785">
      <w:r>
        <w:t>•</w:t>
      </w:r>
      <w:r>
        <w:tab/>
      </w:r>
      <w:r w:rsidRPr="00FF2003">
        <w:t>58-68 Regent Street, Kogarah</w:t>
      </w:r>
      <w:r>
        <w:t>, residential apartments, 80 million</w:t>
      </w:r>
    </w:p>
    <w:p w14:paraId="097480C3" w14:textId="07DA5A86" w:rsidR="00FC6B50" w:rsidRDefault="00F82785" w:rsidP="00FC6B50">
      <w:r>
        <w:t>•</w:t>
      </w:r>
      <w:r>
        <w:tab/>
      </w:r>
      <w:r w:rsidR="00FC6B50">
        <w:t>Haidilao Hotpot, Westfield Chatswood, restaurant, 2.5 million</w:t>
      </w:r>
    </w:p>
    <w:p w14:paraId="1F4348E5" w14:textId="77777777" w:rsidR="00FC6B50" w:rsidRDefault="00FC6B50" w:rsidP="00FC6B50">
      <w:r>
        <w:t>•</w:t>
      </w:r>
      <w:r>
        <w:tab/>
      </w:r>
      <w:r w:rsidRPr="00E849F9">
        <w:t>44 Manning St, Kiama</w:t>
      </w:r>
      <w:r>
        <w:t>, residential apartments, 18 million</w:t>
      </w:r>
    </w:p>
    <w:p w14:paraId="73504996" w14:textId="77777777" w:rsidR="00FC6B50" w:rsidRDefault="00FC6B50" w:rsidP="00FC6B50">
      <w:r>
        <w:t>•</w:t>
      </w:r>
      <w:r>
        <w:tab/>
      </w:r>
      <w:r w:rsidRPr="00571CA6">
        <w:t>179-183 Shaftsbury Road Eastwood</w:t>
      </w:r>
      <w:r>
        <w:t xml:space="preserve"> , residential apartments, 42 million</w:t>
      </w:r>
    </w:p>
    <w:p w14:paraId="018287F0" w14:textId="77777777" w:rsidR="00FC6B50" w:rsidRDefault="00FC6B50" w:rsidP="00FC6B50">
      <w:r>
        <w:t>•</w:t>
      </w:r>
      <w:r>
        <w:tab/>
        <w:t>2-6 Pearson Ave, Gordon, residential apartments, 30 million</w:t>
      </w:r>
    </w:p>
    <w:p w14:paraId="07A5A136" w14:textId="77777777" w:rsidR="00FC6B50" w:rsidRDefault="00FC6B50" w:rsidP="00FC6B50">
      <w:r>
        <w:t>•</w:t>
      </w:r>
      <w:r>
        <w:tab/>
      </w:r>
      <w:r w:rsidRPr="00E849F9">
        <w:t xml:space="preserve">39 </w:t>
      </w:r>
      <w:proofErr w:type="spellStart"/>
      <w:r w:rsidRPr="00E849F9">
        <w:t>Kingslangley</w:t>
      </w:r>
      <w:proofErr w:type="spellEnd"/>
      <w:r w:rsidRPr="00E849F9">
        <w:t xml:space="preserve"> Rd, Greenwich</w:t>
      </w:r>
      <w:r>
        <w:t>, Luxury house, 4 million</w:t>
      </w:r>
    </w:p>
    <w:p w14:paraId="78264FBC" w14:textId="263E0D1A" w:rsidR="00FC6B50" w:rsidRDefault="00FC6B50" w:rsidP="00FC6B50">
      <w:r>
        <w:t>•</w:t>
      </w:r>
      <w:r>
        <w:tab/>
      </w:r>
      <w:r w:rsidR="00FF2003" w:rsidRPr="00FF2003">
        <w:t>8-10 Shirley Street, Carlingford</w:t>
      </w:r>
      <w:r>
        <w:t xml:space="preserve">, </w:t>
      </w:r>
      <w:r w:rsidR="00FF2003">
        <w:t>residential apartments</w:t>
      </w:r>
      <w:r>
        <w:t xml:space="preserve">, </w:t>
      </w:r>
      <w:r w:rsidR="00FF2003">
        <w:t>5</w:t>
      </w:r>
      <w:r>
        <w:t>0</w:t>
      </w:r>
      <w:r w:rsidR="00FF2003">
        <w:t xml:space="preserve"> </w:t>
      </w:r>
      <w:r>
        <w:t>million</w:t>
      </w:r>
    </w:p>
    <w:p w14:paraId="22CC4CC1" w14:textId="398AC00B" w:rsidR="00FC6B50" w:rsidRDefault="00FC6B50" w:rsidP="00FC6B50">
      <w:r>
        <w:t>•</w:t>
      </w:r>
      <w:r>
        <w:tab/>
      </w:r>
      <w:r w:rsidR="00FF2003" w:rsidRPr="00FF2003">
        <w:t>9-21 Lorne Avenue Killara</w:t>
      </w:r>
      <w:r>
        <w:t xml:space="preserve">, </w:t>
      </w:r>
      <w:r w:rsidR="00FF2003">
        <w:t>residential apartments, 40 million</w:t>
      </w:r>
    </w:p>
    <w:p w14:paraId="12A946FB" w14:textId="77777777" w:rsidR="00FC6B50" w:rsidRDefault="00FC6B50" w:rsidP="00FC6B50">
      <w:r>
        <w:t>•</w:t>
      </w:r>
      <w:r>
        <w:tab/>
        <w:t>Blackstone Waterhouse, L23, Barangaroo T3, tenancy 4 office fitout, 1.5 million</w:t>
      </w:r>
    </w:p>
    <w:p w14:paraId="502AB0D0" w14:textId="77777777" w:rsidR="00FC6B50" w:rsidRPr="00E849F9" w:rsidRDefault="00FC6B50" w:rsidP="00FC6B50"/>
    <w:p w14:paraId="10CDFC60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Qualifications</w:t>
      </w:r>
    </w:p>
    <w:p w14:paraId="4957AD11" w14:textId="775D0E8D" w:rsidR="00FC6B50" w:rsidRDefault="00FC6B50" w:rsidP="00FC6B50">
      <w:r>
        <w:t>•</w:t>
      </w:r>
      <w:r>
        <w:tab/>
      </w:r>
      <w:proofErr w:type="spellStart"/>
      <w:r>
        <w:t>MIEAust</w:t>
      </w:r>
      <w:proofErr w:type="spellEnd"/>
      <w:r>
        <w:t>, M.AIRAH, CPEng, NER</w:t>
      </w:r>
      <w:r w:rsidR="003A6C89">
        <w:t>, RPEQ</w:t>
      </w:r>
    </w:p>
    <w:p w14:paraId="439735E0" w14:textId="71A94EA3" w:rsidR="00FC6B50" w:rsidRPr="00E849F9" w:rsidRDefault="00FC6B50" w:rsidP="00FC6B50">
      <w:r>
        <w:t>•</w:t>
      </w:r>
      <w:r>
        <w:tab/>
        <w:t>Master of Engineering in Heating, Gas Supply, Ventilation and Air Conditioning</w:t>
      </w:r>
    </w:p>
    <w:p w14:paraId="26FEAEDC" w14:textId="77777777" w:rsidR="003F5D03" w:rsidRDefault="003F5D03">
      <w:pPr>
        <w:spacing w:after="0"/>
        <w:rPr>
          <w:noProof/>
          <w:lang w:eastAsia="zh-CN"/>
        </w:rPr>
      </w:pPr>
    </w:p>
    <w:p w14:paraId="7286C189" w14:textId="77777777" w:rsidR="00B8129F" w:rsidRDefault="00B8129F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1E77AE9B" w14:textId="77777777" w:rsidR="004F7048" w:rsidRDefault="004F7048" w:rsidP="004F7048">
      <w:pPr>
        <w:pStyle w:val="Heading1"/>
      </w:pPr>
      <w:bookmarkStart w:id="22" w:name="_Toc74730857"/>
      <w:r>
        <w:lastRenderedPageBreak/>
        <w:t>Fee</w:t>
      </w:r>
      <w:bookmarkEnd w:id="22"/>
    </w:p>
    <w:p w14:paraId="7072358A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3" w:name="_Toc393822957"/>
      <w:bookmarkStart w:id="24" w:name="_Toc405289978"/>
      <w:bookmarkStart w:id="25" w:name="_Toc424140534"/>
      <w:bookmarkStart w:id="26" w:name="_Toc472604777"/>
      <w:bookmarkStart w:id="27" w:name="_Toc74730858"/>
      <w:bookmarkStart w:id="28" w:name="_Hlk531712946"/>
      <w:r w:rsidRPr="00CF7E2F">
        <w:t>Fee proposal details</w:t>
      </w:r>
      <w:bookmarkEnd w:id="23"/>
      <w:bookmarkEnd w:id="24"/>
      <w:bookmarkEnd w:id="25"/>
      <w:bookmarkEnd w:id="26"/>
      <w:bookmarkEnd w:id="27"/>
    </w:p>
    <w:p w14:paraId="687CE90A" w14:textId="77777777" w:rsidR="004F7048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are pleased to outline below our lump sum fees for the provision of services to be undertaken in accordance with the a</w:t>
      </w:r>
      <w:r w:rsidR="00374D4D">
        <w:rPr>
          <w:rFonts w:asciiTheme="minorHAnsi" w:hAnsiTheme="minorHAnsi"/>
        </w:rPr>
        <w:t>forementioned scope.</w:t>
      </w:r>
      <w:r w:rsidRPr="00CF7E2F">
        <w:rPr>
          <w:rFonts w:asciiTheme="minorHAnsi" w:hAnsiTheme="minorHAnsi"/>
        </w:rPr>
        <w:t xml:space="preserve">  </w:t>
      </w:r>
    </w:p>
    <w:p w14:paraId="1B0512DB" w14:textId="22EB20AA" w:rsidR="00F21714" w:rsidRDefault="00F21714" w:rsidP="004F7048">
      <w:pPr>
        <w:rPr>
          <w:rFonts w:asciiTheme="minorHAnsi" w:hAnsiTheme="minorHAnsi"/>
        </w:rPr>
      </w:pPr>
    </w:p>
    <w:p w14:paraId="3150CE5C" w14:textId="04096688" w:rsidR="00FC6B50" w:rsidRDefault="00FC6B50" w:rsidP="004F7048">
      <w:pPr>
        <w:rPr>
          <w:rFonts w:asciiTheme="minorHAnsi" w:hAnsiTheme="minorHAnsi"/>
        </w:rPr>
      </w:pPr>
    </w:p>
    <w:tbl>
      <w:tblPr>
        <w:tblW w:w="5367" w:type="dxa"/>
        <w:jc w:val="center"/>
        <w:tblLook w:val="04A0" w:firstRow="1" w:lastRow="0" w:firstColumn="1" w:lastColumn="0" w:noHBand="0" w:noVBand="1"/>
      </w:tblPr>
      <w:tblGrid>
        <w:gridCol w:w="1477"/>
        <w:gridCol w:w="1373"/>
        <w:gridCol w:w="1513"/>
        <w:gridCol w:w="1004"/>
      </w:tblGrid>
      <w:tr w:rsidR="00635FDC" w:rsidRPr="00FC6B50" w14:paraId="6F969FB2" w14:textId="77777777" w:rsidTr="00635FDC">
        <w:trPr>
          <w:trHeight w:val="468"/>
          <w:jc w:val="center"/>
        </w:trPr>
        <w:tc>
          <w:tcPr>
            <w:tcW w:w="14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A26A35B" w14:textId="77777777" w:rsidR="00635FDC" w:rsidRPr="00FC6B50" w:rsidRDefault="00635FDC" w:rsidP="00FC6B50">
            <w:pPr>
              <w:spacing w:after="0"/>
              <w:jc w:val="center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FC6B50"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755D9E3" w14:textId="3BD7D631" w:rsidR="00635FDC" w:rsidRPr="00FC6B50" w:rsidRDefault="00545195" w:rsidP="00FC6B50">
            <w:pPr>
              <w:spacing w:after="0"/>
              <w:jc w:val="center"/>
              <w:rPr>
                <w:rFonts w:eastAsia="SimSun"/>
                <w:b/>
                <w:bCs/>
                <w:color w:val="FFFFFF"/>
                <w:lang w:eastAsia="en-AU"/>
              </w:rPr>
            </w:pPr>
            <w:r>
              <w:rPr>
                <w:rFonts w:eastAsia="SimSun"/>
                <w:b/>
                <w:bCs/>
                <w:color w:val="FFFFFF"/>
                <w:lang w:eastAsia="en-AU"/>
              </w:rPr>
              <w:t>Project Kick off</w:t>
            </w:r>
          </w:p>
        </w:tc>
        <w:tc>
          <w:tcPr>
            <w:tcW w:w="15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394AECE" w14:textId="12DF3152" w:rsidR="00635FDC" w:rsidRPr="00FC6B50" w:rsidRDefault="00545195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  <w:r>
              <w:rPr>
                <w:rFonts w:eastAsia="SimSun"/>
                <w:b/>
                <w:bCs/>
                <w:color w:val="FFFFFF"/>
                <w:lang w:eastAsia="en-AU"/>
              </w:rPr>
              <w:t>Before Final Report Issued</w:t>
            </w:r>
          </w:p>
        </w:tc>
        <w:tc>
          <w:tcPr>
            <w:tcW w:w="10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52A719D3" w14:textId="77777777" w:rsidR="00635FDC" w:rsidRPr="00FC6B50" w:rsidRDefault="00635FDC" w:rsidP="00FC6B50">
            <w:pPr>
              <w:spacing w:after="0"/>
              <w:jc w:val="center"/>
              <w:rPr>
                <w:rFonts w:eastAsia="SimSun"/>
                <w:b/>
                <w:bCs/>
                <w:color w:val="FFFFFF"/>
                <w:lang w:eastAsia="en-AU"/>
              </w:rPr>
            </w:pPr>
            <w:r w:rsidRPr="00FC6B50">
              <w:rPr>
                <w:rFonts w:eastAsia="SimSun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635FDC" w:rsidRPr="00FC6B50" w14:paraId="125BBFBA" w14:textId="77777777" w:rsidTr="00635FDC">
        <w:trPr>
          <w:trHeight w:val="312"/>
          <w:jc w:val="center"/>
        </w:trPr>
        <w:tc>
          <w:tcPr>
            <w:tcW w:w="1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96D06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582E4F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57034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1956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</w:tr>
      <w:tr w:rsidR="00635FDC" w:rsidRPr="00FC6B50" w14:paraId="2788B688" w14:textId="77777777" w:rsidTr="00635FDC">
        <w:trPr>
          <w:trHeight w:val="244"/>
          <w:jc w:val="center"/>
        </w:trPr>
        <w:tc>
          <w:tcPr>
            <w:tcW w:w="14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700FC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DA927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5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EFC55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CD65F" w14:textId="77777777" w:rsidR="00635FDC" w:rsidRPr="00FC6B50" w:rsidRDefault="00635FDC" w:rsidP="00FC6B50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</w:tr>
      <w:tr w:rsidR="00635FDC" w:rsidRPr="00FC6B50" w14:paraId="6538278F" w14:textId="77777777" w:rsidTr="00635FDC">
        <w:trPr>
          <w:trHeight w:val="324"/>
          <w:jc w:val="center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F45D7" w14:textId="77777777" w:rsidR="00635FDC" w:rsidRPr="005401FA" w:rsidRDefault="00635FDC" w:rsidP="00FC6B50">
            <w:pPr>
              <w:spacing w:after="0"/>
              <w:rPr>
                <w:rFonts w:eastAsia="SimSun"/>
                <w:b/>
                <w:bCs/>
                <w:lang w:eastAsia="en-AU"/>
              </w:rPr>
            </w:pPr>
            <w:r w:rsidRPr="005401FA">
              <w:rPr>
                <w:rFonts w:eastAsia="SimSun"/>
                <w:b/>
                <w:bCs/>
                <w:lang w:eastAsia="en-AU"/>
              </w:rPr>
              <w:t>Mechanical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7190E" w14:textId="5B64E090" w:rsidR="00635FDC" w:rsidRPr="00545195" w:rsidRDefault="00635FDC" w:rsidP="00FC6B50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EF2EA9">
              <w:rPr>
                <w:rFonts w:eastAsia="SimSun"/>
                <w:b/>
                <w:bCs/>
                <w:lang w:eastAsia="en-AU"/>
              </w:rPr>
              <w:t>2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9E6349">
              <w:rPr>
                <w:rFonts w:eastAsia="SimSun"/>
                <w:b/>
                <w:bCs/>
                <w:lang w:eastAsia="en-AU"/>
              </w:rPr>
              <w:t>0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900A9" w14:textId="71BE1A55" w:rsidR="00635FDC" w:rsidRPr="00545195" w:rsidRDefault="00635FDC" w:rsidP="00FC6B50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EF2EA9">
              <w:rPr>
                <w:rFonts w:eastAsia="SimSun"/>
                <w:b/>
                <w:bCs/>
                <w:lang w:eastAsia="en-AU"/>
              </w:rPr>
              <w:t>2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9E6349">
              <w:rPr>
                <w:rFonts w:eastAsia="SimSun"/>
                <w:b/>
                <w:bCs/>
                <w:lang w:eastAsia="en-AU"/>
              </w:rPr>
              <w:t>0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9F91" w14:textId="51FA953D" w:rsidR="00635FDC" w:rsidRPr="00545195" w:rsidRDefault="00635FDC" w:rsidP="00FC6B50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9E6349">
              <w:rPr>
                <w:rFonts w:eastAsia="SimSun"/>
                <w:b/>
                <w:bCs/>
                <w:lang w:eastAsia="en-AU"/>
              </w:rPr>
              <w:t>4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545195" w:rsidRPr="00545195">
              <w:rPr>
                <w:rFonts w:eastAsia="SimSun"/>
                <w:b/>
                <w:bCs/>
                <w:lang w:eastAsia="en-AU"/>
              </w:rPr>
              <w:t>0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</w:tr>
      <w:tr w:rsidR="00635FDC" w:rsidRPr="00FC6B50" w14:paraId="6EEF714E" w14:textId="77777777" w:rsidTr="00635FDC">
        <w:trPr>
          <w:trHeight w:val="324"/>
          <w:jc w:val="center"/>
        </w:trPr>
        <w:tc>
          <w:tcPr>
            <w:tcW w:w="43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528765" w14:textId="77777777" w:rsidR="00635FDC" w:rsidRPr="00635FDC" w:rsidRDefault="00635FDC" w:rsidP="00FC6B50">
            <w:pPr>
              <w:spacing w:after="0"/>
              <w:jc w:val="center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Goods &amp; Services Tax (GST) 10%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8F68" w14:textId="3F9AA7DE" w:rsidR="00635FDC" w:rsidRPr="00635FDC" w:rsidRDefault="00635FDC" w:rsidP="00FC6B50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$</w:t>
            </w:r>
            <w:r w:rsidR="009E6349">
              <w:rPr>
                <w:rFonts w:eastAsia="SimSun"/>
                <w:b/>
                <w:bCs/>
                <w:lang w:eastAsia="en-AU"/>
              </w:rPr>
              <w:t>4</w:t>
            </w:r>
            <w:r w:rsidRPr="00635FDC">
              <w:rPr>
                <w:rFonts w:eastAsia="SimSun"/>
                <w:b/>
                <w:bCs/>
                <w:lang w:eastAsia="en-AU"/>
              </w:rPr>
              <w:t>00</w:t>
            </w:r>
          </w:p>
        </w:tc>
      </w:tr>
      <w:tr w:rsidR="00635FDC" w:rsidRPr="00FC6B50" w14:paraId="7D86637A" w14:textId="77777777" w:rsidTr="00635FDC">
        <w:trPr>
          <w:trHeight w:val="324"/>
          <w:jc w:val="center"/>
        </w:trPr>
        <w:tc>
          <w:tcPr>
            <w:tcW w:w="43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615" w14:textId="77777777" w:rsidR="00635FDC" w:rsidRPr="00635FDC" w:rsidRDefault="00635FDC" w:rsidP="00FC6B50">
            <w:pPr>
              <w:spacing w:after="0"/>
              <w:jc w:val="center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TOTAL (incl GST)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68844" w14:textId="2C7F97CB" w:rsidR="00635FDC" w:rsidRPr="00635FDC" w:rsidRDefault="00635FDC" w:rsidP="00FC6B50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$</w:t>
            </w:r>
            <w:r w:rsidR="009E6349">
              <w:rPr>
                <w:rFonts w:eastAsia="SimSun"/>
                <w:b/>
                <w:bCs/>
                <w:lang w:eastAsia="en-AU"/>
              </w:rPr>
              <w:t>4</w:t>
            </w:r>
            <w:r w:rsidRPr="00635FDC">
              <w:rPr>
                <w:rFonts w:eastAsia="SimSun"/>
                <w:b/>
                <w:bCs/>
                <w:lang w:eastAsia="en-AU"/>
              </w:rPr>
              <w:t>,</w:t>
            </w:r>
            <w:r w:rsidR="009E6349">
              <w:rPr>
                <w:rFonts w:eastAsia="SimSun"/>
                <w:b/>
                <w:bCs/>
                <w:lang w:eastAsia="en-AU"/>
              </w:rPr>
              <w:t>4</w:t>
            </w:r>
            <w:r w:rsidRPr="00635FDC">
              <w:rPr>
                <w:rFonts w:eastAsia="SimSun"/>
                <w:b/>
                <w:bCs/>
                <w:lang w:eastAsia="en-AU"/>
              </w:rPr>
              <w:t>00</w:t>
            </w:r>
          </w:p>
        </w:tc>
      </w:tr>
    </w:tbl>
    <w:p w14:paraId="77AF3157" w14:textId="77777777" w:rsidR="00FC6B50" w:rsidRDefault="00FC6B50" w:rsidP="004F7048">
      <w:pPr>
        <w:rPr>
          <w:rFonts w:asciiTheme="minorHAnsi" w:hAnsiTheme="minorHAnsi"/>
        </w:rPr>
      </w:pPr>
    </w:p>
    <w:bookmarkEnd w:id="28"/>
    <w:p w14:paraId="7C73464A" w14:textId="77777777" w:rsidR="00F21714" w:rsidRDefault="00F21714" w:rsidP="004F7048">
      <w:pPr>
        <w:rPr>
          <w:rFonts w:asciiTheme="minorHAnsi" w:hAnsiTheme="minorHAnsi"/>
        </w:rPr>
      </w:pPr>
    </w:p>
    <w:p w14:paraId="6D5C8801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11DA89C6" w14:textId="652D53BE" w:rsidR="004F7048" w:rsidRDefault="00E77820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5401FA">
        <w:t>4</w:t>
      </w:r>
      <w:r w:rsidR="004F7048" w:rsidRPr="00CF7E2F">
        <w:t>0</w:t>
      </w:r>
      <w:r w:rsidR="004F7048" w:rsidRPr="00CF7E2F">
        <w:tab/>
        <w:t>per hour</w:t>
      </w:r>
    </w:p>
    <w:p w14:paraId="07E42AB4" w14:textId="63622C77" w:rsidR="004F7048" w:rsidRPr="00CF7E2F" w:rsidRDefault="004F7048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5401FA">
        <w:t>18</w:t>
      </w:r>
      <w:r w:rsidRPr="00CF7E2F">
        <w:t>0</w:t>
      </w:r>
      <w:r w:rsidRPr="00CF7E2F">
        <w:tab/>
        <w:t>per hour</w:t>
      </w:r>
    </w:p>
    <w:p w14:paraId="5788A958" w14:textId="487C7E51" w:rsidR="004F7048" w:rsidRDefault="004F7048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A7147B">
        <w:t>12</w:t>
      </w:r>
      <w:r w:rsidR="00F8523C">
        <w:t>0</w:t>
      </w:r>
      <w:r w:rsidRPr="00CF7E2F">
        <w:tab/>
        <w:t>per hour</w:t>
      </w:r>
    </w:p>
    <w:p w14:paraId="30D582AA" w14:textId="77777777" w:rsidR="00041CC0" w:rsidRPr="002D121C" w:rsidRDefault="00E4745E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>
        <w:t>Site Visit/</w:t>
      </w:r>
      <w:r w:rsidR="00041CC0">
        <w:t>Meeting (Extra)</w:t>
      </w:r>
      <w:r w:rsidR="00041CC0" w:rsidRPr="00041CC0">
        <w:t xml:space="preserve"> </w:t>
      </w:r>
      <w:r w:rsidR="00041CC0" w:rsidRPr="00CF7E2F">
        <w:tab/>
        <w:t>$</w:t>
      </w:r>
      <w:r w:rsidR="00041CC0" w:rsidRPr="00CF7E2F">
        <w:tab/>
      </w:r>
      <w:r w:rsidR="00041CC0">
        <w:t>350</w:t>
      </w:r>
      <w:r w:rsidR="00041CC0" w:rsidRPr="00CF7E2F">
        <w:tab/>
        <w:t xml:space="preserve">per </w:t>
      </w:r>
      <w:r w:rsidR="00041CC0">
        <w:t>each</w:t>
      </w:r>
    </w:p>
    <w:p w14:paraId="0A028A9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E8BFD6E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7B86235F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29" w:name="_Toc393822959"/>
      <w:bookmarkStart w:id="30" w:name="_Toc405289980"/>
      <w:bookmarkStart w:id="31" w:name="_Toc424140536"/>
      <w:bookmarkStart w:id="32" w:name="_Toc472604778"/>
      <w:bookmarkStart w:id="33" w:name="_Toc74730859"/>
      <w:r w:rsidRPr="00CF7E2F">
        <w:t>Claiming of fees</w:t>
      </w:r>
      <w:bookmarkEnd w:id="29"/>
      <w:bookmarkEnd w:id="30"/>
      <w:bookmarkEnd w:id="31"/>
      <w:bookmarkEnd w:id="32"/>
      <w:bookmarkEnd w:id="33"/>
    </w:p>
    <w:p w14:paraId="6407FF7A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21E0D0DA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48B8F364" w14:textId="77777777" w:rsidR="00273172" w:rsidRDefault="00273172" w:rsidP="001B2460">
      <w:pPr>
        <w:rPr>
          <w:strike/>
        </w:rPr>
      </w:pPr>
    </w:p>
    <w:p w14:paraId="7A5E2601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08E4FD09" w14:textId="77777777" w:rsidR="003846D8" w:rsidRPr="003846D8" w:rsidRDefault="003846D8" w:rsidP="003846D8">
      <w:pPr>
        <w:pStyle w:val="Heading1"/>
        <w:ind w:left="1134" w:hanging="1134"/>
      </w:pPr>
      <w:bookmarkStart w:id="34" w:name="_Toc74730860"/>
      <w:r w:rsidRPr="003846D8">
        <w:lastRenderedPageBreak/>
        <w:t>Terms and Condition</w:t>
      </w:r>
      <w:bookmarkEnd w:id="34"/>
    </w:p>
    <w:p w14:paraId="53CC01BC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546B5D5E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35E9B159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614560C6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3D9E63AC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00628BD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5F9C509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</w:p>
    <w:p w14:paraId="0ACD5AC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03202797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039B6E2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7CDE6F2A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C5BA5A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62EE7E2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726BC9C8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2C28EF6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3974EBB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agreement);</w:t>
      </w:r>
    </w:p>
    <w:p w14:paraId="55833573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</w:p>
    <w:p w14:paraId="25A66D8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CC5557E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96DC779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438A3AC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28FEE67A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  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the 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shall disclose to third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5DC908A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law;</w:t>
      </w:r>
    </w:p>
    <w:p w14:paraId="09A1DD2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21AD943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1B1B7ED6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08DD9975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3854DC7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firstly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A99CB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69103A38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2E96578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A8A0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11BE0F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3BB53864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3241203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7E515A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14039BFA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698374B9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21D22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88AA36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so;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F6DDB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05A49851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1673FEF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7B08412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06B7B08A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4FFC42EC" w14:textId="77777777" w:rsidR="005641C0" w:rsidRPr="003846D8" w:rsidRDefault="005641C0" w:rsidP="005641C0">
      <w:pPr>
        <w:pStyle w:val="Heading1"/>
        <w:ind w:left="1134" w:hanging="1134"/>
      </w:pPr>
      <w:bookmarkStart w:id="35" w:name="_Toc74730861"/>
      <w:r>
        <w:lastRenderedPageBreak/>
        <w:t>Confirmation of Engagement for</w:t>
      </w:r>
      <w:r w:rsidR="00596322">
        <w:t>m</w:t>
      </w:r>
      <w:bookmarkEnd w:id="35"/>
    </w:p>
    <w:p w14:paraId="1BA038B2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6CABB9C9" w14:textId="40926E87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E81040">
        <w:rPr>
          <w:rFonts w:eastAsia="DengXian" w:cs="SimSun"/>
          <w:b/>
          <w:bCs/>
          <w:color w:val="000000"/>
          <w:sz w:val="24"/>
          <w:szCs w:val="24"/>
          <w:lang w:eastAsia="zh-CN"/>
        </w:rPr>
        <w:t>589-591 Elizabeth Street, Redfern</w:t>
      </w:r>
      <w:r w:rsidR="00DA3E98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, </w:t>
      </w:r>
      <w:r w:rsidR="00545195">
        <w:rPr>
          <w:rFonts w:eastAsia="DengXian" w:cs="SimSun"/>
          <w:b/>
          <w:bCs/>
          <w:color w:val="000000"/>
          <w:sz w:val="24"/>
          <w:szCs w:val="24"/>
          <w:lang w:eastAsia="zh-CN"/>
        </w:rPr>
        <w:t>CFD Modelling</w:t>
      </w:r>
      <w:r w:rsidR="00FC6B50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 </w:t>
      </w:r>
      <w:r w:rsidR="00DA3E98">
        <w:rPr>
          <w:rFonts w:eastAsia="DengXian" w:cs="SimSun"/>
          <w:b/>
          <w:bCs/>
          <w:color w:val="000000"/>
          <w:sz w:val="24"/>
          <w:szCs w:val="24"/>
          <w:lang w:eastAsia="zh-CN"/>
        </w:rPr>
        <w:t>Consulting Service</w:t>
      </w:r>
    </w:p>
    <w:p w14:paraId="13034BE8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0083CEBD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5B9ED8C3" w14:textId="77777777" w:rsidR="00AC7FA2" w:rsidRPr="007C5880" w:rsidRDefault="005641C0" w:rsidP="00F44240">
      <w:pPr>
        <w:ind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77EEA234" w14:textId="2E6DB284" w:rsidR="00AC7FA2" w:rsidRPr="007C5880" w:rsidRDefault="00596322" w:rsidP="00F44240">
      <w:pPr>
        <w:ind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below:</w:t>
      </w:r>
    </w:p>
    <w:p w14:paraId="599ADDF6" w14:textId="77777777" w:rsidR="00AC7FA2" w:rsidRDefault="00AC7FA2" w:rsidP="00AC7FA2">
      <w:pPr>
        <w:ind w:left="-284" w:right="-449"/>
        <w:rPr>
          <w:szCs w:val="22"/>
        </w:rPr>
      </w:pPr>
    </w:p>
    <w:p w14:paraId="254211F7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72B80446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1888DF94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5F5E4D7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558EF29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4FDBD6AE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3FC7A26F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68AF5244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28F3E1A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2F24B38A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2E086FE1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4B8CDCD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0BBFAC1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68F8A51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1BBA14DA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CBEB75A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520E" w14:textId="77777777" w:rsidR="00BA3BC5" w:rsidRDefault="00BA3BC5" w:rsidP="00AA5527">
      <w:r>
        <w:separator/>
      </w:r>
    </w:p>
  </w:endnote>
  <w:endnote w:type="continuationSeparator" w:id="0">
    <w:p w14:paraId="55137D72" w14:textId="77777777" w:rsidR="00BA3BC5" w:rsidRDefault="00BA3BC5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5DCD" w14:textId="77777777" w:rsidR="00BA3BC5" w:rsidRPr="006477DB" w:rsidRDefault="00BA3BC5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75907" w14:textId="3E004DF2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4B0E1B">
      <w:rPr>
        <w:rFonts w:cs="Times New Roman"/>
        <w:color w:val="A0A8AD"/>
        <w:sz w:val="18"/>
        <w:lang w:val="en-US"/>
      </w:rPr>
      <w:t>Car park CFD Fee Proposal for 589-591 Elizabeth Street, Redfern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>
      <w:rPr>
        <w:rFonts w:asciiTheme="minorHAnsi" w:hAnsiTheme="minorHAnsi"/>
        <w:color w:val="808080" w:themeColor="background1" w:themeShade="80"/>
      </w:rPr>
      <w:t>3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14C2" w14:textId="77777777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40EC" w14:textId="77777777" w:rsidR="00BA3BC5" w:rsidRDefault="00BA3BC5" w:rsidP="00AA5527">
      <w:r>
        <w:separator/>
      </w:r>
    </w:p>
  </w:footnote>
  <w:footnote w:type="continuationSeparator" w:id="0">
    <w:p w14:paraId="3477007E" w14:textId="77777777" w:rsidR="00BA3BC5" w:rsidRDefault="00BA3BC5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8D6" w14:textId="77777777" w:rsidR="00BA3BC5" w:rsidRDefault="00BA3BC5" w:rsidP="00722E00">
    <w:pPr>
      <w:pStyle w:val="Header"/>
      <w:jc w:val="center"/>
      <w:rPr>
        <w:noProof/>
        <w:lang w:eastAsia="zh-CN"/>
      </w:rPr>
    </w:pPr>
    <w:r w:rsidRPr="006624CC"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4008C2BB" wp14:editId="2B2368AF">
          <wp:simplePos x="0" y="0"/>
          <wp:positionH relativeFrom="column">
            <wp:posOffset>931333</wp:posOffset>
          </wp:positionH>
          <wp:positionV relativeFrom="paragraph">
            <wp:posOffset>-211666</wp:posOffset>
          </wp:positionV>
          <wp:extent cx="4699000" cy="4700627"/>
          <wp:effectExtent l="0" t="0" r="6350" b="5080"/>
          <wp:wrapNone/>
          <wp:docPr id="4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0" cy="4700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33DE3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E0FA7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F46A5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A0424E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61C74B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CB75EA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61B757BA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1AD6EB5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057D046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1F87F1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CAEE0D2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BF3C1F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1163F26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2560CB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A329906" w14:textId="77777777" w:rsidR="00BA3BC5" w:rsidRDefault="00BA3BC5" w:rsidP="00722E00">
    <w:pPr>
      <w:pStyle w:val="Header"/>
      <w:jc w:val="center"/>
    </w:pPr>
  </w:p>
  <w:p w14:paraId="02258580" w14:textId="77777777" w:rsidR="00BA3BC5" w:rsidRPr="00167533" w:rsidRDefault="00BA3BC5" w:rsidP="00722E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0318" w14:textId="6C6C1DED" w:rsidR="00BA3BC5" w:rsidRPr="00FE4844" w:rsidRDefault="009E7C66" w:rsidP="00155AE5">
    <w:pPr>
      <w:tabs>
        <w:tab w:val="right" w:pos="9781"/>
      </w:tabs>
      <w:spacing w:before="720" w:after="100" w:afterAutospacing="1"/>
      <w:ind w:left="-142"/>
      <w:jc w:val="right"/>
    </w:pPr>
    <w:r w:rsidRPr="006624CC"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anchorId="3D6413FB" wp14:editId="7BEA215F">
          <wp:simplePos x="0" y="0"/>
          <wp:positionH relativeFrom="column">
            <wp:posOffset>5045710</wp:posOffset>
          </wp:positionH>
          <wp:positionV relativeFrom="paragraph">
            <wp:posOffset>-99695</wp:posOffset>
          </wp:positionV>
          <wp:extent cx="1645285" cy="1478058"/>
          <wp:effectExtent l="0" t="0" r="0" b="8255"/>
          <wp:wrapNone/>
          <wp:docPr id="20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147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2D842B" w14:textId="1EE25962" w:rsidR="00BA3BC5" w:rsidRPr="00516983" w:rsidRDefault="009E7C66" w:rsidP="009E7C66">
    <w:pPr>
      <w:tabs>
        <w:tab w:val="center" w:pos="4607"/>
        <w:tab w:val="left" w:pos="8112"/>
      </w:tabs>
      <w:ind w:right="566"/>
      <w:rPr>
        <w:b/>
        <w:color w:val="FFFFFF" w:themeColor="background1"/>
        <w:sz w:val="40"/>
        <w:szCs w:val="40"/>
      </w:rPr>
    </w:pPr>
    <w:r>
      <w:rPr>
        <w:rFonts w:ascii="Franklin Gothic Demi Cond" w:hAnsi="Franklin Gothic Demi Cond"/>
        <w:color w:val="FF0000"/>
        <w:sz w:val="44"/>
        <w:szCs w:val="44"/>
      </w:rPr>
      <w:tab/>
    </w:r>
    <w:r w:rsidR="00E81040" w:rsidRPr="00E81040">
      <w:rPr>
        <w:rFonts w:ascii="Franklin Gothic Demi Cond" w:hAnsi="Franklin Gothic Demi Cond"/>
        <w:color w:val="FF0000"/>
        <w:sz w:val="44"/>
        <w:szCs w:val="44"/>
      </w:rPr>
      <w:t>589-591 Elizabeth Street, Redfern</w:t>
    </w:r>
    <w:r>
      <w:rPr>
        <w:rFonts w:ascii="Franklin Gothic Demi Cond" w:hAnsi="Franklin Gothic Demi Cond"/>
        <w:color w:val="FF0000"/>
        <w:sz w:val="44"/>
        <w:szCs w:val="4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72BF" w14:textId="656173F3" w:rsidR="00BA3BC5" w:rsidRDefault="009E7C66" w:rsidP="00155AE5">
    <w:pPr>
      <w:jc w:val="right"/>
      <w:rPr>
        <w:noProof/>
        <w:lang w:eastAsia="en-AU"/>
      </w:rPr>
    </w:pPr>
    <w:r w:rsidRPr="006624CC"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66AA20D8" wp14:editId="1581D562">
          <wp:simplePos x="0" y="0"/>
          <wp:positionH relativeFrom="column">
            <wp:posOffset>5074920</wp:posOffset>
          </wp:positionH>
          <wp:positionV relativeFrom="paragraph">
            <wp:posOffset>0</wp:posOffset>
          </wp:positionV>
          <wp:extent cx="1645285" cy="1478058"/>
          <wp:effectExtent l="0" t="0" r="0" b="8255"/>
          <wp:wrapNone/>
          <wp:docPr id="2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147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2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3" w15:restartNumberingAfterBreak="0">
    <w:nsid w:val="32842807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72F5733"/>
    <w:multiLevelType w:val="hybridMultilevel"/>
    <w:tmpl w:val="25D245C4"/>
    <w:lvl w:ilvl="0" w:tplc="74100EF2">
      <w:start w:val="2"/>
      <w:numFmt w:val="bullet"/>
      <w:lvlText w:val=""/>
      <w:lvlJc w:val="left"/>
      <w:pPr>
        <w:ind w:left="987" w:hanging="42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3DE1246B"/>
    <w:multiLevelType w:val="hybridMultilevel"/>
    <w:tmpl w:val="1B42FED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9" w15:restartNumberingAfterBreak="0">
    <w:nsid w:val="4B507284"/>
    <w:multiLevelType w:val="hybridMultilevel"/>
    <w:tmpl w:val="09FEA8AE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11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12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13"/>
  </w:num>
  <w:num w:numId="11">
    <w:abstractNumId w:val="6"/>
  </w:num>
  <w:num w:numId="12">
    <w:abstractNumId w:val="4"/>
  </w:num>
  <w:num w:numId="13">
    <w:abstractNumId w:val="5"/>
  </w:num>
  <w:num w:numId="14">
    <w:abstractNumId w:val="9"/>
  </w:num>
  <w:num w:numId="15">
    <w:abstractNumId w:val="4"/>
  </w:num>
  <w:num w:numId="16">
    <w:abstractNumId w:val="4"/>
  </w:num>
  <w:num w:numId="17">
    <w:abstractNumId w:val="3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41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237A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7759"/>
    <w:rsid w:val="000942B9"/>
    <w:rsid w:val="000A0332"/>
    <w:rsid w:val="000A101D"/>
    <w:rsid w:val="000B1E5C"/>
    <w:rsid w:val="000B33F6"/>
    <w:rsid w:val="000B5A74"/>
    <w:rsid w:val="000B5ECA"/>
    <w:rsid w:val="000B7CE5"/>
    <w:rsid w:val="000B7D19"/>
    <w:rsid w:val="000C1717"/>
    <w:rsid w:val="000C34CA"/>
    <w:rsid w:val="000C5A6F"/>
    <w:rsid w:val="000C7900"/>
    <w:rsid w:val="000D562B"/>
    <w:rsid w:val="000D786D"/>
    <w:rsid w:val="000E253A"/>
    <w:rsid w:val="000E563B"/>
    <w:rsid w:val="000E5FC4"/>
    <w:rsid w:val="000F173A"/>
    <w:rsid w:val="000F2A34"/>
    <w:rsid w:val="000F4678"/>
    <w:rsid w:val="000F51C1"/>
    <w:rsid w:val="0010038C"/>
    <w:rsid w:val="00102DB6"/>
    <w:rsid w:val="00104616"/>
    <w:rsid w:val="00105375"/>
    <w:rsid w:val="001128FA"/>
    <w:rsid w:val="001220AA"/>
    <w:rsid w:val="00126302"/>
    <w:rsid w:val="00134CF2"/>
    <w:rsid w:val="0014123C"/>
    <w:rsid w:val="00147361"/>
    <w:rsid w:val="00147DA8"/>
    <w:rsid w:val="00150A90"/>
    <w:rsid w:val="00151716"/>
    <w:rsid w:val="00153103"/>
    <w:rsid w:val="00155AE5"/>
    <w:rsid w:val="001603A6"/>
    <w:rsid w:val="001605F7"/>
    <w:rsid w:val="0016122C"/>
    <w:rsid w:val="001635B9"/>
    <w:rsid w:val="00167533"/>
    <w:rsid w:val="00175577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5D81"/>
    <w:rsid w:val="001C6CC4"/>
    <w:rsid w:val="001D31B8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26C8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8E"/>
    <w:rsid w:val="002756B7"/>
    <w:rsid w:val="00280DAB"/>
    <w:rsid w:val="002826C9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693F"/>
    <w:rsid w:val="002F291F"/>
    <w:rsid w:val="002F325F"/>
    <w:rsid w:val="003024E9"/>
    <w:rsid w:val="00306518"/>
    <w:rsid w:val="00306A3C"/>
    <w:rsid w:val="00311FE2"/>
    <w:rsid w:val="00312231"/>
    <w:rsid w:val="00321A6B"/>
    <w:rsid w:val="00323FF0"/>
    <w:rsid w:val="00325C3D"/>
    <w:rsid w:val="0032765C"/>
    <w:rsid w:val="003278BE"/>
    <w:rsid w:val="003365E2"/>
    <w:rsid w:val="00336A86"/>
    <w:rsid w:val="00342447"/>
    <w:rsid w:val="00344FCB"/>
    <w:rsid w:val="00356481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A316C"/>
    <w:rsid w:val="003A6C89"/>
    <w:rsid w:val="003B06EE"/>
    <w:rsid w:val="003B12E8"/>
    <w:rsid w:val="003B3EBA"/>
    <w:rsid w:val="003B446B"/>
    <w:rsid w:val="003B5007"/>
    <w:rsid w:val="003C2134"/>
    <w:rsid w:val="003C6704"/>
    <w:rsid w:val="003F0BF2"/>
    <w:rsid w:val="003F22B2"/>
    <w:rsid w:val="003F5D03"/>
    <w:rsid w:val="0040067B"/>
    <w:rsid w:val="00407CD1"/>
    <w:rsid w:val="00410C05"/>
    <w:rsid w:val="004138D2"/>
    <w:rsid w:val="00413A11"/>
    <w:rsid w:val="00414DF1"/>
    <w:rsid w:val="00415E5D"/>
    <w:rsid w:val="00417EA7"/>
    <w:rsid w:val="004214AB"/>
    <w:rsid w:val="00426BB8"/>
    <w:rsid w:val="00430BEF"/>
    <w:rsid w:val="00430E9C"/>
    <w:rsid w:val="00431590"/>
    <w:rsid w:val="004322A0"/>
    <w:rsid w:val="00436791"/>
    <w:rsid w:val="00436B7E"/>
    <w:rsid w:val="00440709"/>
    <w:rsid w:val="00450A4E"/>
    <w:rsid w:val="0045113E"/>
    <w:rsid w:val="00452BAC"/>
    <w:rsid w:val="0045314C"/>
    <w:rsid w:val="004665B3"/>
    <w:rsid w:val="00467004"/>
    <w:rsid w:val="0047789E"/>
    <w:rsid w:val="00485EC4"/>
    <w:rsid w:val="00495DD0"/>
    <w:rsid w:val="00497DF0"/>
    <w:rsid w:val="004A481F"/>
    <w:rsid w:val="004A5508"/>
    <w:rsid w:val="004B0E1B"/>
    <w:rsid w:val="004B1275"/>
    <w:rsid w:val="004B6D13"/>
    <w:rsid w:val="004B6F3A"/>
    <w:rsid w:val="004C4D64"/>
    <w:rsid w:val="004C6CDE"/>
    <w:rsid w:val="004D2EF8"/>
    <w:rsid w:val="004D3124"/>
    <w:rsid w:val="004D51E3"/>
    <w:rsid w:val="004D7F6E"/>
    <w:rsid w:val="004E2BDD"/>
    <w:rsid w:val="004E4735"/>
    <w:rsid w:val="004F7048"/>
    <w:rsid w:val="00501807"/>
    <w:rsid w:val="00505E90"/>
    <w:rsid w:val="00515052"/>
    <w:rsid w:val="00516983"/>
    <w:rsid w:val="005228EB"/>
    <w:rsid w:val="0053480C"/>
    <w:rsid w:val="005350A1"/>
    <w:rsid w:val="0053664B"/>
    <w:rsid w:val="005377E5"/>
    <w:rsid w:val="005401FA"/>
    <w:rsid w:val="005407B9"/>
    <w:rsid w:val="00542422"/>
    <w:rsid w:val="005426A4"/>
    <w:rsid w:val="00544320"/>
    <w:rsid w:val="00544D8D"/>
    <w:rsid w:val="00545195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85725"/>
    <w:rsid w:val="005865F9"/>
    <w:rsid w:val="005915D7"/>
    <w:rsid w:val="0059332C"/>
    <w:rsid w:val="00596322"/>
    <w:rsid w:val="005A0A68"/>
    <w:rsid w:val="005A1E26"/>
    <w:rsid w:val="005A2BDF"/>
    <w:rsid w:val="005A58F6"/>
    <w:rsid w:val="005B708E"/>
    <w:rsid w:val="005B7DA9"/>
    <w:rsid w:val="005C5623"/>
    <w:rsid w:val="005D0294"/>
    <w:rsid w:val="005D15DF"/>
    <w:rsid w:val="005D2EBC"/>
    <w:rsid w:val="005D3A56"/>
    <w:rsid w:val="005E396B"/>
    <w:rsid w:val="005E5B6D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3190"/>
    <w:rsid w:val="006258D8"/>
    <w:rsid w:val="00626FAD"/>
    <w:rsid w:val="006271C3"/>
    <w:rsid w:val="00630003"/>
    <w:rsid w:val="0063193D"/>
    <w:rsid w:val="00635FDC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D7846"/>
    <w:rsid w:val="006E29E4"/>
    <w:rsid w:val="006E2F03"/>
    <w:rsid w:val="006F2196"/>
    <w:rsid w:val="006F3966"/>
    <w:rsid w:val="006F3E70"/>
    <w:rsid w:val="00700B79"/>
    <w:rsid w:val="00705656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3F4C"/>
    <w:rsid w:val="0075545E"/>
    <w:rsid w:val="00757708"/>
    <w:rsid w:val="00761726"/>
    <w:rsid w:val="00772717"/>
    <w:rsid w:val="00773A5F"/>
    <w:rsid w:val="0077406D"/>
    <w:rsid w:val="00774BD2"/>
    <w:rsid w:val="00776DD4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C5451"/>
    <w:rsid w:val="007D207E"/>
    <w:rsid w:val="007D6616"/>
    <w:rsid w:val="007E1218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391D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27E1"/>
    <w:rsid w:val="00826D2A"/>
    <w:rsid w:val="00834875"/>
    <w:rsid w:val="00835F00"/>
    <w:rsid w:val="00837400"/>
    <w:rsid w:val="00837904"/>
    <w:rsid w:val="00842F94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5B79"/>
    <w:rsid w:val="008D6C42"/>
    <w:rsid w:val="008E1721"/>
    <w:rsid w:val="008E44C4"/>
    <w:rsid w:val="008E63B2"/>
    <w:rsid w:val="008E6D63"/>
    <w:rsid w:val="008F0259"/>
    <w:rsid w:val="008F0973"/>
    <w:rsid w:val="008F1997"/>
    <w:rsid w:val="008F19B2"/>
    <w:rsid w:val="008F387B"/>
    <w:rsid w:val="008F39D0"/>
    <w:rsid w:val="008F4281"/>
    <w:rsid w:val="009013B2"/>
    <w:rsid w:val="0090150D"/>
    <w:rsid w:val="009024AF"/>
    <w:rsid w:val="00903B84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43D37"/>
    <w:rsid w:val="009502D8"/>
    <w:rsid w:val="00953279"/>
    <w:rsid w:val="00953B75"/>
    <w:rsid w:val="00953CFF"/>
    <w:rsid w:val="0096116B"/>
    <w:rsid w:val="009614CA"/>
    <w:rsid w:val="00963860"/>
    <w:rsid w:val="00963E15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A4FA3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E4DF4"/>
    <w:rsid w:val="009E6349"/>
    <w:rsid w:val="009E7C66"/>
    <w:rsid w:val="009F01FC"/>
    <w:rsid w:val="009F20B8"/>
    <w:rsid w:val="009F77FE"/>
    <w:rsid w:val="009F7C79"/>
    <w:rsid w:val="009F7D80"/>
    <w:rsid w:val="00A002FC"/>
    <w:rsid w:val="00A02BD3"/>
    <w:rsid w:val="00A07F05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D6B"/>
    <w:rsid w:val="00A7147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01D1"/>
    <w:rsid w:val="00AE1C10"/>
    <w:rsid w:val="00AF123F"/>
    <w:rsid w:val="00AF61C3"/>
    <w:rsid w:val="00AF6D04"/>
    <w:rsid w:val="00B04111"/>
    <w:rsid w:val="00B0628E"/>
    <w:rsid w:val="00B11379"/>
    <w:rsid w:val="00B2083A"/>
    <w:rsid w:val="00B21190"/>
    <w:rsid w:val="00B23CEF"/>
    <w:rsid w:val="00B308D6"/>
    <w:rsid w:val="00B31CF2"/>
    <w:rsid w:val="00B3516E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27C5"/>
    <w:rsid w:val="00B65912"/>
    <w:rsid w:val="00B725E9"/>
    <w:rsid w:val="00B73EB8"/>
    <w:rsid w:val="00B748E5"/>
    <w:rsid w:val="00B74991"/>
    <w:rsid w:val="00B74B63"/>
    <w:rsid w:val="00B758E3"/>
    <w:rsid w:val="00B771A9"/>
    <w:rsid w:val="00B8129F"/>
    <w:rsid w:val="00B83438"/>
    <w:rsid w:val="00B85FDB"/>
    <w:rsid w:val="00B87028"/>
    <w:rsid w:val="00B91238"/>
    <w:rsid w:val="00B920D4"/>
    <w:rsid w:val="00B923E9"/>
    <w:rsid w:val="00B94C49"/>
    <w:rsid w:val="00BA2165"/>
    <w:rsid w:val="00BA3BC5"/>
    <w:rsid w:val="00BB175E"/>
    <w:rsid w:val="00BB1C7A"/>
    <w:rsid w:val="00BB251A"/>
    <w:rsid w:val="00BB3302"/>
    <w:rsid w:val="00BB3B12"/>
    <w:rsid w:val="00BB5FCD"/>
    <w:rsid w:val="00BB605F"/>
    <w:rsid w:val="00BC700A"/>
    <w:rsid w:val="00BD21AE"/>
    <w:rsid w:val="00BD4331"/>
    <w:rsid w:val="00BE02CF"/>
    <w:rsid w:val="00BE23C5"/>
    <w:rsid w:val="00BE2536"/>
    <w:rsid w:val="00BE26B2"/>
    <w:rsid w:val="00BE6E0C"/>
    <w:rsid w:val="00BE7B1F"/>
    <w:rsid w:val="00BF2AA3"/>
    <w:rsid w:val="00BF5A5A"/>
    <w:rsid w:val="00BF5FF6"/>
    <w:rsid w:val="00C03C29"/>
    <w:rsid w:val="00C10106"/>
    <w:rsid w:val="00C132FB"/>
    <w:rsid w:val="00C1489A"/>
    <w:rsid w:val="00C17E43"/>
    <w:rsid w:val="00C241A4"/>
    <w:rsid w:val="00C31A7F"/>
    <w:rsid w:val="00C32E52"/>
    <w:rsid w:val="00C36EE2"/>
    <w:rsid w:val="00C408E1"/>
    <w:rsid w:val="00C42147"/>
    <w:rsid w:val="00C42E5C"/>
    <w:rsid w:val="00C43B57"/>
    <w:rsid w:val="00C46B51"/>
    <w:rsid w:val="00C47C47"/>
    <w:rsid w:val="00C521CF"/>
    <w:rsid w:val="00C56457"/>
    <w:rsid w:val="00C56554"/>
    <w:rsid w:val="00C63FAB"/>
    <w:rsid w:val="00C66FC8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0BC"/>
    <w:rsid w:val="00CA1EAB"/>
    <w:rsid w:val="00CB01C7"/>
    <w:rsid w:val="00CB13CD"/>
    <w:rsid w:val="00CB1A11"/>
    <w:rsid w:val="00CB4C99"/>
    <w:rsid w:val="00CB552C"/>
    <w:rsid w:val="00CC088E"/>
    <w:rsid w:val="00CC72A3"/>
    <w:rsid w:val="00CC7F55"/>
    <w:rsid w:val="00CD1C63"/>
    <w:rsid w:val="00CD3497"/>
    <w:rsid w:val="00CD517C"/>
    <w:rsid w:val="00CD7B21"/>
    <w:rsid w:val="00CD7FA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CF6F55"/>
    <w:rsid w:val="00D0016D"/>
    <w:rsid w:val="00D01FA1"/>
    <w:rsid w:val="00D023AE"/>
    <w:rsid w:val="00D04CE2"/>
    <w:rsid w:val="00D05B78"/>
    <w:rsid w:val="00D0719F"/>
    <w:rsid w:val="00D07EE5"/>
    <w:rsid w:val="00D11BD4"/>
    <w:rsid w:val="00D12430"/>
    <w:rsid w:val="00D13D83"/>
    <w:rsid w:val="00D17719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261C"/>
    <w:rsid w:val="00DA3E98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1CB"/>
    <w:rsid w:val="00DD2494"/>
    <w:rsid w:val="00DD3204"/>
    <w:rsid w:val="00DD5C8C"/>
    <w:rsid w:val="00DD5FD0"/>
    <w:rsid w:val="00DE0F66"/>
    <w:rsid w:val="00DE191E"/>
    <w:rsid w:val="00DE3F53"/>
    <w:rsid w:val="00DF64C2"/>
    <w:rsid w:val="00E010BB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2BD4"/>
    <w:rsid w:val="00E23EA1"/>
    <w:rsid w:val="00E263DC"/>
    <w:rsid w:val="00E26659"/>
    <w:rsid w:val="00E26C96"/>
    <w:rsid w:val="00E27E31"/>
    <w:rsid w:val="00E3074E"/>
    <w:rsid w:val="00E322E8"/>
    <w:rsid w:val="00E32D8C"/>
    <w:rsid w:val="00E33B2A"/>
    <w:rsid w:val="00E356D2"/>
    <w:rsid w:val="00E44B1E"/>
    <w:rsid w:val="00E4745E"/>
    <w:rsid w:val="00E50522"/>
    <w:rsid w:val="00E52689"/>
    <w:rsid w:val="00E602F6"/>
    <w:rsid w:val="00E606D1"/>
    <w:rsid w:val="00E608B3"/>
    <w:rsid w:val="00E65112"/>
    <w:rsid w:val="00E747AC"/>
    <w:rsid w:val="00E74EDE"/>
    <w:rsid w:val="00E77711"/>
    <w:rsid w:val="00E77820"/>
    <w:rsid w:val="00E779C8"/>
    <w:rsid w:val="00E80284"/>
    <w:rsid w:val="00E81040"/>
    <w:rsid w:val="00E816D8"/>
    <w:rsid w:val="00E8401E"/>
    <w:rsid w:val="00E871D8"/>
    <w:rsid w:val="00E9096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4224"/>
    <w:rsid w:val="00ED617A"/>
    <w:rsid w:val="00EE2377"/>
    <w:rsid w:val="00EE6339"/>
    <w:rsid w:val="00EE7B04"/>
    <w:rsid w:val="00EF2EA9"/>
    <w:rsid w:val="00EF44EA"/>
    <w:rsid w:val="00F01833"/>
    <w:rsid w:val="00F0254D"/>
    <w:rsid w:val="00F040D8"/>
    <w:rsid w:val="00F10624"/>
    <w:rsid w:val="00F119FB"/>
    <w:rsid w:val="00F20B24"/>
    <w:rsid w:val="00F21714"/>
    <w:rsid w:val="00F23C43"/>
    <w:rsid w:val="00F27633"/>
    <w:rsid w:val="00F326C5"/>
    <w:rsid w:val="00F339FE"/>
    <w:rsid w:val="00F348A8"/>
    <w:rsid w:val="00F42D10"/>
    <w:rsid w:val="00F44240"/>
    <w:rsid w:val="00F44C99"/>
    <w:rsid w:val="00F4523E"/>
    <w:rsid w:val="00F512FF"/>
    <w:rsid w:val="00F56BCD"/>
    <w:rsid w:val="00F573F9"/>
    <w:rsid w:val="00F57DC4"/>
    <w:rsid w:val="00F61AA7"/>
    <w:rsid w:val="00F61F47"/>
    <w:rsid w:val="00F63B30"/>
    <w:rsid w:val="00F70447"/>
    <w:rsid w:val="00F72F96"/>
    <w:rsid w:val="00F74BC6"/>
    <w:rsid w:val="00F75472"/>
    <w:rsid w:val="00F80B3A"/>
    <w:rsid w:val="00F82785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C6B50"/>
    <w:rsid w:val="00FD2640"/>
    <w:rsid w:val="00FE3292"/>
    <w:rsid w:val="00FE5639"/>
    <w:rsid w:val="00FE572E"/>
    <w:rsid w:val="00FE732F"/>
    <w:rsid w:val="00FF2003"/>
    <w:rsid w:val="00FF2BF5"/>
    <w:rsid w:val="00FF325C"/>
    <w:rsid w:val="00FF4871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1">
      <o:colormru v:ext="edit" colors="#a0a8ad"/>
    </o:shapedefaults>
    <o:shapelayout v:ext="edit">
      <o:idmap v:ext="edit" data="1"/>
    </o:shapelayout>
  </w:shapeDefaults>
  <w:decimalSymbol w:val="."/>
  <w:listSeparator w:val=","/>
  <w14:docId w14:val="5CAD8E3C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uiPriority w:val="9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E26659"/>
    <w:pPr>
      <w:numPr>
        <w:numId w:val="12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E26659"/>
    <w:rPr>
      <w:rFonts w:ascii="Futura Bk BT" w:hAnsi="Futura Bk BT" w:cs="Century Gothic"/>
      <w:sz w:val="18"/>
      <w:szCs w:val="18"/>
      <w:lang w:val="en-GB"/>
    </w:rPr>
  </w:style>
  <w:style w:type="paragraph" w:customStyle="1" w:styleId="H5">
    <w:name w:val="H5"/>
    <w:basedOn w:val="Normal"/>
    <w:link w:val="H5Char"/>
    <w:qFormat/>
    <w:rsid w:val="00E26659"/>
    <w:pPr>
      <w:spacing w:before="120" w:after="120"/>
      <w:ind w:right="17"/>
      <w:contextualSpacing/>
      <w:jc w:val="both"/>
    </w:pPr>
    <w:rPr>
      <w:rFonts w:ascii="Futura Bk BT" w:hAnsi="Futura Bk BT"/>
      <w:caps/>
      <w:color w:val="999999"/>
      <w:sz w:val="18"/>
      <w:szCs w:val="22"/>
      <w:lang w:eastAsia="en-AU"/>
    </w:rPr>
  </w:style>
  <w:style w:type="character" w:customStyle="1" w:styleId="H5Char">
    <w:name w:val="H5 Char"/>
    <w:basedOn w:val="DefaultParagraphFont"/>
    <w:link w:val="H5"/>
    <w:rsid w:val="00E26659"/>
    <w:rPr>
      <w:rFonts w:ascii="Futura Bk BT" w:hAnsi="Futura Bk BT"/>
      <w:caps/>
      <w:color w:val="999999"/>
      <w:sz w:val="18"/>
      <w:szCs w:val="22"/>
    </w:rPr>
  </w:style>
  <w:style w:type="character" w:customStyle="1" w:styleId="ms-rtestyle-wgebody">
    <w:name w:val="ms-rtestyle-wgebody"/>
    <w:basedOn w:val="DefaultParagraphFont"/>
    <w:rsid w:val="00B8129F"/>
  </w:style>
  <w:style w:type="character" w:styleId="Strong">
    <w:name w:val="Strong"/>
    <w:basedOn w:val="DefaultParagraphFont"/>
    <w:uiPriority w:val="22"/>
    <w:qFormat/>
    <w:rsid w:val="00B81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97790-F4D1-43AE-9B3D-9D10379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263</TotalTime>
  <Pages>11</Pages>
  <Words>2307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35</cp:revision>
  <cp:lastPrinted>2021-06-21T04:25:00Z</cp:lastPrinted>
  <dcterms:created xsi:type="dcterms:W3CDTF">2019-09-20T08:47:00Z</dcterms:created>
  <dcterms:modified xsi:type="dcterms:W3CDTF">2021-06-21T04:26:00Z</dcterms:modified>
</cp:coreProperties>
</file>