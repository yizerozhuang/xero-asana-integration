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3247FEA1" w:rsidR="00167533" w:rsidRPr="00F57CF9" w:rsidRDefault="00816405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bookmarkStart w:id="0" w:name="_Hlk161824907"/>
            <w:r w:rsidRPr="00EC1460">
              <w:rPr>
                <w:color w:val="FFFFFF" w:themeColor="background1"/>
                <w:sz w:val="44"/>
                <w:szCs w:val="44"/>
              </w:rPr>
              <w:t>175A - 179 Burns Bay Rd, Lane Cove</w:t>
            </w:r>
            <w:bookmarkEnd w:id="0"/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525B8B11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</w:t>
            </w:r>
            <w:r w:rsidR="00816405">
              <w:rPr>
                <w:sz w:val="40"/>
                <w:szCs w:val="40"/>
              </w:rPr>
              <w:t xml:space="preserve"> </w:t>
            </w:r>
            <w:r w:rsidR="00816405">
              <w:rPr>
                <w:sz w:val="40"/>
                <w:szCs w:val="40"/>
              </w:rPr>
              <w:t>and</w:t>
            </w:r>
            <w:r w:rsidR="00FE5639">
              <w:rPr>
                <w:sz w:val="40"/>
                <w:szCs w:val="40"/>
              </w:rPr>
              <w:t xml:space="preserve"> Hydrauli</w:t>
            </w:r>
            <w:r w:rsidR="00EC1460">
              <w:rPr>
                <w:sz w:val="40"/>
                <w:szCs w:val="40"/>
              </w:rPr>
              <w:t>c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1B9DFE0E" w:rsidR="007D4C26" w:rsidRDefault="00816405" w:rsidP="0023066E">
            <w:pPr>
              <w:ind w:left="34"/>
              <w:rPr>
                <w:b/>
                <w:color w:val="FFFFFF" w:themeColor="background1"/>
              </w:rPr>
            </w:pPr>
            <w:bookmarkStart w:id="1" w:name="_Hlk51089687"/>
            <w:r w:rsidRPr="00816405">
              <w:rPr>
                <w:b/>
                <w:color w:val="FFFFFF" w:themeColor="background1"/>
              </w:rPr>
              <w:t>George Lo</w:t>
            </w:r>
          </w:p>
          <w:bookmarkEnd w:id="1"/>
          <w:p w14:paraId="362EEF57" w14:textId="604AC4B7" w:rsidR="007D6616" w:rsidRPr="00C10106" w:rsidRDefault="00816405" w:rsidP="0023066E">
            <w:pPr>
              <w:ind w:left="34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MacroView</w:t>
            </w:r>
            <w:proofErr w:type="spellEnd"/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0979EF17" w:rsidR="007D6616" w:rsidRPr="00FE4844" w:rsidRDefault="00CA7185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816405">
              <w:rPr>
                <w:color w:val="FFFFFF" w:themeColor="background1"/>
              </w:rPr>
              <w:t>0</w:t>
            </w:r>
            <w:r w:rsidR="00981841">
              <w:rPr>
                <w:color w:val="FFFFFF" w:themeColor="background1"/>
              </w:rPr>
              <w:t xml:space="preserve"> </w:t>
            </w:r>
            <w:r w:rsidR="00816405">
              <w:rPr>
                <w:color w:val="FFFFFF" w:themeColor="background1"/>
                <w:lang w:eastAsia="zh-CN"/>
              </w:rPr>
              <w:t>March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 w:rsidR="00816405">
              <w:rPr>
                <w:color w:val="FFFFFF" w:themeColor="background1"/>
              </w:rPr>
              <w:t>4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 xml:space="preserve">0426 076 </w:t>
            </w:r>
            <w:proofErr w:type="gramStart"/>
            <w:r w:rsidR="00722E00">
              <w:rPr>
                <w:rFonts w:cs="Calibri"/>
                <w:color w:val="FFFFFF" w:themeColor="background1"/>
              </w:rPr>
              <w:t>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</w:t>
            </w:r>
            <w:proofErr w:type="gramEnd"/>
            <w:r w:rsidRPr="007D6616">
              <w:rPr>
                <w:rFonts w:cs="Calibri"/>
                <w:b/>
                <w:color w:val="FFFFFF" w:themeColor="background1"/>
              </w:rPr>
              <w:t>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270BCB80" w14:textId="2907D1D0" w:rsidR="006F619C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61825209" w:history="1">
        <w:r w:rsidR="006F619C"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6F619C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="006F619C" w:rsidRPr="004A51DD">
          <w:rPr>
            <w:rStyle w:val="Hyperlink"/>
            <w:noProof/>
          </w:rPr>
          <w:t>Introduction</w:t>
        </w:r>
        <w:r w:rsidR="006F619C">
          <w:rPr>
            <w:noProof/>
            <w:webHidden/>
          </w:rPr>
          <w:tab/>
        </w:r>
        <w:r w:rsidR="006F619C">
          <w:rPr>
            <w:noProof/>
            <w:webHidden/>
          </w:rPr>
          <w:fldChar w:fldCharType="begin"/>
        </w:r>
        <w:r w:rsidR="006F619C">
          <w:rPr>
            <w:noProof/>
            <w:webHidden/>
          </w:rPr>
          <w:instrText xml:space="preserve"> PAGEREF _Toc161825209 \h </w:instrText>
        </w:r>
        <w:r w:rsidR="006F619C">
          <w:rPr>
            <w:noProof/>
            <w:webHidden/>
          </w:rPr>
        </w:r>
        <w:r w:rsidR="006F619C">
          <w:rPr>
            <w:noProof/>
            <w:webHidden/>
          </w:rPr>
          <w:fldChar w:fldCharType="separate"/>
        </w:r>
        <w:r w:rsidR="006F619C">
          <w:rPr>
            <w:noProof/>
            <w:webHidden/>
          </w:rPr>
          <w:t>3</w:t>
        </w:r>
        <w:r w:rsidR="006F619C">
          <w:rPr>
            <w:noProof/>
            <w:webHidden/>
          </w:rPr>
          <w:fldChar w:fldCharType="end"/>
        </w:r>
      </w:hyperlink>
    </w:p>
    <w:p w14:paraId="0A8AA2C7" w14:textId="2F3DD83B" w:rsidR="006F619C" w:rsidRDefault="006F619C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1825210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36564" w14:textId="767D495A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1" w:history="1">
        <w:r w:rsidRPr="004A51DD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  <w:lang w:eastAsia="zh-CN"/>
          </w:rPr>
          <w:t>General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5708A" w14:textId="575DC33F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2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B355A" w14:textId="2D855C26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3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A81A8" w14:textId="627B9C89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4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Mechanical, Electrical and Hydraulic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CDA35" w14:textId="1A422160" w:rsidR="006F619C" w:rsidRDefault="006F619C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1825215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FBE45E" w14:textId="17647896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6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Fee proposal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74BE12" w14:textId="05E007B8" w:rsidR="006F619C" w:rsidRDefault="006F619C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1825217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Claiming of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C7CCD" w14:textId="02FCBAE8" w:rsidR="006F619C" w:rsidRDefault="006F619C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1825218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3C8A28" w14:textId="4ED5964F" w:rsidR="006F619C" w:rsidRDefault="006F619C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1825219" w:history="1">
        <w:r w:rsidRPr="004A51D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4A51DD">
          <w:rPr>
            <w:rStyle w:val="Hyperlink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6D0879" w14:textId="3D8CF786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2" w:name="_Toc161825209"/>
      <w:r>
        <w:lastRenderedPageBreak/>
        <w:t>Introduction</w:t>
      </w:r>
      <w:bookmarkEnd w:id="2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65E44C21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816405">
        <w:rPr>
          <w:rFonts w:cs="Calibri"/>
        </w:rPr>
        <w:t xml:space="preserve"> </w:t>
      </w:r>
      <w:r w:rsidR="00816405">
        <w:rPr>
          <w:rFonts w:cs="Calibri"/>
        </w:rPr>
        <w:t>and</w:t>
      </w:r>
      <w:r w:rsidR="0033173C">
        <w:rPr>
          <w:rFonts w:cs="Calibri"/>
        </w:rPr>
        <w:t xml:space="preserve">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816405" w:rsidRPr="00816405">
        <w:rPr>
          <w:rFonts w:cs="Calibri"/>
        </w:rPr>
        <w:t>George Lo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proofErr w:type="spellStart"/>
      <w:r w:rsidR="00816405" w:rsidRPr="00816405">
        <w:rPr>
          <w:rFonts w:cs="Calibri"/>
        </w:rPr>
        <w:t>MacroView</w:t>
      </w:r>
      <w:proofErr w:type="spellEnd"/>
      <w:r w:rsidR="00816405" w:rsidRPr="00816405">
        <w:rPr>
          <w:rFonts w:cs="Calibri"/>
        </w:rPr>
        <w:t xml:space="preserve">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816405" w:rsidRPr="00816405">
        <w:rPr>
          <w:rFonts w:cs="Calibri"/>
        </w:rPr>
        <w:t>175A - 179 Burns Bay Rd, Lane Cove</w:t>
      </w:r>
      <w:r w:rsidR="00816405" w:rsidRPr="00816405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3" w:name="_Toc161825210"/>
      <w:r w:rsidRPr="008C7C0E">
        <w:lastRenderedPageBreak/>
        <w:t>Scope of Works</w:t>
      </w:r>
      <w:bookmarkEnd w:id="3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bookmarkStart w:id="4" w:name="_Toc161825211"/>
      <w:r>
        <w:rPr>
          <w:lang w:eastAsia="zh-CN"/>
        </w:rPr>
        <w:t>General Scope</w:t>
      </w:r>
      <w:bookmarkEnd w:id="4"/>
    </w:p>
    <w:p w14:paraId="61D41248" w14:textId="186DC301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documentation</w:t>
      </w:r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116758" w:rsidRPr="00116758">
        <w:rPr>
          <w:rFonts w:cs="Calibri"/>
        </w:rPr>
        <w:t xml:space="preserve">24 </w:t>
      </w:r>
      <w:r w:rsidR="008040D2">
        <w:rPr>
          <w:rFonts w:cs="Calibri"/>
        </w:rPr>
        <w:t>bedrooms</w:t>
      </w:r>
      <w:r w:rsidR="00116758" w:rsidRPr="00116758">
        <w:rPr>
          <w:rFonts w:cs="Calibri"/>
        </w:rPr>
        <w:t xml:space="preserve"> </w:t>
      </w:r>
      <w:r w:rsidR="00452BAC" w:rsidRPr="00116758">
        <w:rPr>
          <w:rFonts w:cs="Calibri"/>
        </w:rPr>
        <w:t>and its</w:t>
      </w:r>
      <w:r w:rsidRPr="00116758">
        <w:rPr>
          <w:rFonts w:cs="Calibri"/>
        </w:rPr>
        <w:t xml:space="preserve"> auxil</w:t>
      </w:r>
      <w:r w:rsidR="00104616" w:rsidRPr="00116758">
        <w:rPr>
          <w:rFonts w:cs="Calibri"/>
        </w:rPr>
        <w:t>ia</w:t>
      </w:r>
      <w:r w:rsidRPr="00116758">
        <w:rPr>
          <w:rFonts w:cs="Calibri"/>
        </w:rPr>
        <w:t>ry facilities.</w:t>
      </w:r>
      <w:r>
        <w:rPr>
          <w:rFonts w:cs="Calibri"/>
        </w:rPr>
        <w:t xml:space="preserve">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5" w:name="_Toc393822941"/>
      <w:bookmarkStart w:id="6" w:name="_Toc405289962"/>
      <w:bookmarkStart w:id="7" w:name="_Toc424140518"/>
      <w:bookmarkStart w:id="8" w:name="_Toc472604766"/>
      <w:bookmarkStart w:id="9" w:name="_Toc161825212"/>
      <w:r w:rsidRPr="00CF7E2F">
        <w:t>Programme</w:t>
      </w:r>
      <w:bookmarkEnd w:id="5"/>
      <w:bookmarkEnd w:id="6"/>
      <w:bookmarkEnd w:id="7"/>
      <w:bookmarkEnd w:id="8"/>
      <w:bookmarkEnd w:id="9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10" w:name="_Toc393822942"/>
      <w:bookmarkStart w:id="11" w:name="_Toc405289963"/>
      <w:bookmarkStart w:id="12" w:name="_Toc424140519"/>
      <w:bookmarkStart w:id="13" w:name="_Toc472604767"/>
      <w:bookmarkStart w:id="14" w:name="_Toc161825213"/>
      <w:r w:rsidRPr="00CF7E2F">
        <w:t>Documents</w:t>
      </w:r>
      <w:bookmarkEnd w:id="10"/>
      <w:bookmarkEnd w:id="11"/>
      <w:bookmarkEnd w:id="12"/>
      <w:bookmarkEnd w:id="13"/>
      <w:bookmarkEnd w:id="14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756F35E8" w14:textId="77777777" w:rsidR="00803816" w:rsidRDefault="00803816" w:rsidP="00803816">
      <w:pPr>
        <w:pStyle w:val="NormalBullet"/>
      </w:pPr>
      <w:r>
        <w:rPr>
          <w:rFonts w:hint="eastAsia"/>
          <w:lang w:eastAsia="zh-CN"/>
        </w:rPr>
        <w:t>Latest</w:t>
      </w:r>
      <w:r>
        <w:t xml:space="preserve"> Architecture </w:t>
      </w:r>
      <w:r w:rsidRPr="0089386B">
        <w:t>drawing</w:t>
      </w:r>
      <w:r w:rsidRPr="00CC5164">
        <w:t>.pdf</w:t>
      </w:r>
      <w:r w:rsidRPr="0089386B">
        <w:t xml:space="preserve"> </w:t>
      </w:r>
    </w:p>
    <w:p w14:paraId="3C16978F" w14:textId="141D0F93" w:rsidR="000A101D" w:rsidRPr="00816405" w:rsidRDefault="00104616" w:rsidP="00451059">
      <w:pPr>
        <w:pStyle w:val="Heading2"/>
      </w:pPr>
      <w:bookmarkStart w:id="15" w:name="_Toc161825214"/>
      <w:r>
        <w:t>Mechanical</w:t>
      </w:r>
      <w:r w:rsidR="00FA3198">
        <w:t xml:space="preserve">, </w:t>
      </w:r>
      <w:r w:rsidR="00EC1460">
        <w:t>Electrical</w:t>
      </w:r>
      <w:r w:rsidR="00816405">
        <w:t xml:space="preserve"> </w:t>
      </w:r>
      <w:r w:rsidR="00816405">
        <w:t>and</w:t>
      </w:r>
      <w:r>
        <w:t xml:space="preserve"> Hydraulic</w:t>
      </w:r>
      <w:bookmarkEnd w:id="15"/>
    </w:p>
    <w:p w14:paraId="49C10E7B" w14:textId="77777777" w:rsidR="008623EE" w:rsidRPr="00981841" w:rsidRDefault="003863F1" w:rsidP="00C73CE9">
      <w:proofErr w:type="gramStart"/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</w:t>
      </w:r>
      <w:proofErr w:type="gramEnd"/>
      <w:r w:rsidR="00426BB8" w:rsidRPr="00CF7E2F">
        <w:rPr>
          <w:rFonts w:asciiTheme="minorHAnsi" w:hAnsiTheme="minorHAnsi"/>
        </w:rPr>
        <w:t xml:space="preserve">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proofErr w:type="gramStart"/>
      <w:r w:rsidR="00CC7F55">
        <w:rPr>
          <w:rFonts w:cs="Calibri"/>
          <w:color w:val="87A90F"/>
          <w:sz w:val="24"/>
          <w:szCs w:val="24"/>
          <w:lang w:val="en-US"/>
        </w:rPr>
        <w:t>For</w:t>
      </w:r>
      <w:proofErr w:type="gramEnd"/>
      <w:r w:rsidR="00CC7F55">
        <w:rPr>
          <w:rFonts w:cs="Calibri"/>
          <w:color w:val="87A90F"/>
          <w:sz w:val="24"/>
          <w:szCs w:val="24"/>
          <w:lang w:val="en-US"/>
        </w:rPr>
        <w:t xml:space="preserve"> Design Application Stage</w:t>
      </w:r>
    </w:p>
    <w:p w14:paraId="6366E1B0" w14:textId="77777777" w:rsidR="00CA52BA" w:rsidRPr="00104616" w:rsidRDefault="00CA52BA" w:rsidP="00CA52BA">
      <w:pPr>
        <w:keepNext/>
        <w:spacing w:after="0"/>
        <w:ind w:left="1134"/>
        <w:outlineLvl w:val="2"/>
        <w:rPr>
          <w:rFonts w:cs="Calibri"/>
          <w:color w:val="87A90F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4848"/>
      </w:tblGrid>
      <w:tr w:rsidR="00CA52BA" w:rsidRPr="00862131" w14:paraId="45396E31" w14:textId="77777777" w:rsidTr="00DF32E6">
        <w:trPr>
          <w:jc w:val="center"/>
        </w:trPr>
        <w:tc>
          <w:tcPr>
            <w:tcW w:w="2127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7AA2C514" w14:textId="77777777" w:rsidR="00CA52BA" w:rsidRPr="00E22BD4" w:rsidRDefault="00CA52BA" w:rsidP="00DF32E6">
            <w:pPr>
              <w:rPr>
                <w:b/>
                <w:szCs w:val="22"/>
              </w:rPr>
            </w:pPr>
            <w:r>
              <w:rPr>
                <w:b/>
                <w:szCs w:val="22"/>
                <w:lang w:eastAsia="zh-CN"/>
              </w:rPr>
              <w:t>Regulated Design</w:t>
            </w:r>
            <w:r w:rsidRPr="0085541B">
              <w:rPr>
                <w:b/>
                <w:szCs w:val="22"/>
              </w:rPr>
              <w:t xml:space="preserve"> and </w:t>
            </w:r>
            <w:r>
              <w:rPr>
                <w:b/>
                <w:szCs w:val="22"/>
              </w:rPr>
              <w:t>C</w:t>
            </w:r>
            <w:r w:rsidRPr="0085541B">
              <w:rPr>
                <w:b/>
                <w:szCs w:val="22"/>
              </w:rPr>
              <w:t>ertification</w:t>
            </w:r>
          </w:p>
        </w:tc>
        <w:tc>
          <w:tcPr>
            <w:tcW w:w="4848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516F7CD6" w14:textId="77777777" w:rsidR="00CA52BA" w:rsidRPr="001122B4" w:rsidRDefault="00CA52BA" w:rsidP="00CA52BA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 xml:space="preserve">DWG and </w:t>
            </w:r>
            <w:r w:rsidRPr="00E22BD4">
              <w:t xml:space="preserve">PDF </w:t>
            </w:r>
            <w:r>
              <w:t>drawings</w:t>
            </w:r>
          </w:p>
          <w:p w14:paraId="639596A3" w14:textId="0A47FBBD" w:rsidR="00816405" w:rsidRPr="00816405" w:rsidRDefault="00816405" w:rsidP="00816405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 w:rsidRPr="00816405">
              <w:t>D&amp;BP Act class 2 building design declaration</w:t>
            </w:r>
            <w:r w:rsidR="00CA52BA">
              <w:t xml:space="preserve"> </w:t>
            </w:r>
          </w:p>
          <w:p w14:paraId="574D22B5" w14:textId="7D9000E7" w:rsidR="00816405" w:rsidRPr="00816405" w:rsidRDefault="00816405" w:rsidP="00816405">
            <w:pPr>
              <w:pStyle w:val="NormalBullet"/>
              <w:numPr>
                <w:ilvl w:val="0"/>
                <w:numId w:val="36"/>
              </w:numPr>
              <w:spacing w:after="45"/>
              <w:rPr>
                <w:szCs w:val="22"/>
              </w:rPr>
            </w:pPr>
            <w:r>
              <w:t>2</w:t>
            </w:r>
            <w:r w:rsidR="00CA52BA" w:rsidRPr="00E22BD4">
              <w:t xml:space="preserve"> </w:t>
            </w:r>
            <w:r>
              <w:t>Site visits/</w:t>
            </w:r>
            <w:r w:rsidR="00CA52BA" w:rsidRPr="00E22BD4">
              <w:t>meeting</w:t>
            </w:r>
            <w:r w:rsidR="00CA52BA">
              <w:t>s allowed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Any works, other than liaising with the Authorities, associated with upgrading, modifying, diverting, removing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Heading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 xml:space="preserve">The extent of mechanical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1C6DAAA8" w14:textId="51690C1A" w:rsidR="00CC5164" w:rsidRDefault="00CC5164" w:rsidP="00CC5164">
      <w:pPr>
        <w:pStyle w:val="NormalBullet"/>
      </w:pPr>
      <w:bookmarkStart w:id="16" w:name="_Toc393822950"/>
      <w:bookmarkStart w:id="17" w:name="_Toc405289971"/>
      <w:bookmarkStart w:id="18" w:name="_Toc424140527"/>
      <w:bookmarkStart w:id="19" w:name="_Toc425320808"/>
      <w:bookmarkStart w:id="20" w:name="_Toc470158196"/>
      <w:bookmarkStart w:id="21" w:name="_Toc472604772"/>
      <w:r>
        <w:t xml:space="preserve">In conjunction with stakeholders, develop the services brief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drawings </w:t>
      </w:r>
    </w:p>
    <w:p w14:paraId="3A0375C1" w14:textId="5880236E" w:rsidR="00CC5164" w:rsidRDefault="00CC5164" w:rsidP="00CC5164">
      <w:pPr>
        <w:pStyle w:val="NormalBullet"/>
      </w:pPr>
      <w:r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5D3DEB67" w:rsidR="00CC5164" w:rsidRDefault="00CC5164" w:rsidP="00CC5164">
      <w:pPr>
        <w:pStyle w:val="NormalBullet"/>
      </w:pPr>
      <w:r>
        <w:t xml:space="preserve">Air conditioning to </w:t>
      </w:r>
      <w:r w:rsidR="008040D2">
        <w:t>bedrooms</w:t>
      </w:r>
    </w:p>
    <w:p w14:paraId="15492FCE" w14:textId="04FFBA27" w:rsidR="00CC5164" w:rsidRDefault="00CC5164" w:rsidP="008040D2">
      <w:pPr>
        <w:pStyle w:val="NormalBullet"/>
      </w:pPr>
      <w:r>
        <w:t xml:space="preserve">Mechanical ventilation to various areas in accordance to BCA, Code and Local Authority requirements </w:t>
      </w:r>
    </w:p>
    <w:p w14:paraId="33BBC1A3" w14:textId="717FAC2A" w:rsidR="00CC5164" w:rsidRDefault="00CC5164" w:rsidP="00CC5164">
      <w:pPr>
        <w:pStyle w:val="NormalBullet"/>
      </w:pPr>
      <w:r>
        <w:lastRenderedPageBreak/>
        <w:t xml:space="preserve">Toilet and laundry exhaust system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certification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estimate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>Assessment of compliance with environmental noise regulations (however, we have the capability for this service and are able to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Heading3"/>
        <w:spacing w:before="120" w:after="120"/>
      </w:pPr>
      <w:bookmarkStart w:id="22" w:name="_Toc390433727"/>
      <w:bookmarkStart w:id="23" w:name="_Toc456192707"/>
      <w:bookmarkStart w:id="24" w:name="_Toc498559796"/>
      <w:bookmarkEnd w:id="16"/>
      <w:bookmarkEnd w:id="17"/>
      <w:bookmarkEnd w:id="18"/>
      <w:bookmarkEnd w:id="19"/>
      <w:bookmarkEnd w:id="20"/>
      <w:bookmarkEnd w:id="21"/>
      <w:r w:rsidRPr="00074D69">
        <w:t>Electrical Services</w:t>
      </w:r>
      <w:bookmarkEnd w:id="22"/>
      <w:bookmarkEnd w:id="23"/>
      <w:bookmarkEnd w:id="24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 xml:space="preserve">The extent of electrical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70C21E79" w14:textId="575A3116" w:rsidR="00CC5164" w:rsidRDefault="00CC5164" w:rsidP="00CC5164">
      <w:pPr>
        <w:pStyle w:val="NormalBullet"/>
      </w:pPr>
      <w:bookmarkStart w:id="25" w:name="_Toc390433728"/>
      <w:bookmarkStart w:id="26" w:name="_Toc456192709"/>
      <w:bookmarkStart w:id="27" w:name="_Toc498559797"/>
      <w:r>
        <w:t xml:space="preserve">In conjunction with stakeholders, develop the services brief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drawings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infrastructure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required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lighting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certification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t>Attendance to meetings as required</w:t>
      </w:r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t>ASP Level 3 design fees, charges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>Any works related to detailed substation design, construction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Heading3"/>
        <w:spacing w:before="120" w:after="120"/>
      </w:pPr>
      <w:r w:rsidRPr="00074D69">
        <w:t>Hydraulic Services</w:t>
      </w:r>
      <w:bookmarkEnd w:id="25"/>
      <w:bookmarkEnd w:id="26"/>
      <w:bookmarkEnd w:id="27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brief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drawings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certification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t xml:space="preserve">Attendance to meetings as required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estimate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services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balconies and stormwater drainage system 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7F638B88" w14:textId="77777777" w:rsidR="00816405" w:rsidRDefault="00816405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22A06C32" w:rsidR="004F7048" w:rsidRDefault="004F7048" w:rsidP="004F7048">
      <w:pPr>
        <w:pStyle w:val="Heading1"/>
      </w:pPr>
      <w:bookmarkStart w:id="28" w:name="_Toc161825215"/>
      <w:r>
        <w:lastRenderedPageBreak/>
        <w:t>Fee</w:t>
      </w:r>
      <w:bookmarkEnd w:id="28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9" w:name="_Toc393822957"/>
      <w:bookmarkStart w:id="30" w:name="_Toc405289978"/>
      <w:bookmarkStart w:id="31" w:name="_Toc424140534"/>
      <w:bookmarkStart w:id="32" w:name="_Toc472604777"/>
      <w:bookmarkStart w:id="33" w:name="_Toc161825216"/>
      <w:r w:rsidRPr="00CF7E2F">
        <w:t>Fee proposal details</w:t>
      </w:r>
      <w:bookmarkEnd w:id="29"/>
      <w:bookmarkEnd w:id="30"/>
      <w:bookmarkEnd w:id="31"/>
      <w:bookmarkEnd w:id="32"/>
      <w:bookmarkEnd w:id="33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6403" w:type="dxa"/>
        <w:jc w:val="center"/>
        <w:tblLook w:val="04A0" w:firstRow="1" w:lastRow="0" w:firstColumn="1" w:lastColumn="0" w:noHBand="0" w:noVBand="1"/>
      </w:tblPr>
      <w:tblGrid>
        <w:gridCol w:w="1885"/>
        <w:gridCol w:w="1710"/>
        <w:gridCol w:w="1710"/>
        <w:gridCol w:w="876"/>
        <w:gridCol w:w="222"/>
      </w:tblGrid>
      <w:tr w:rsidR="006F619C" w:rsidRPr="006F619C" w14:paraId="05D00847" w14:textId="77777777" w:rsidTr="006F619C">
        <w:trPr>
          <w:gridAfter w:val="1"/>
          <w:wAfter w:w="222" w:type="dxa"/>
          <w:trHeight w:val="342"/>
          <w:jc w:val="center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A3757C0" w14:textId="77777777" w:rsidR="006F619C" w:rsidRPr="006F619C" w:rsidRDefault="006F619C" w:rsidP="006F619C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  <w:t>SERVICES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82E22D7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FFFFFF"/>
                <w:lang w:eastAsia="zh-CN"/>
              </w:rPr>
              <w:t>Regulated Design - Kick off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0CFB4D87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FFFFFF"/>
                <w:lang w:eastAsia="zh-CN"/>
              </w:rPr>
              <w:t>Regulated Design - Final</w:t>
            </w: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FD9E918" w14:textId="77777777" w:rsidR="006F619C" w:rsidRPr="006F619C" w:rsidRDefault="006F619C" w:rsidP="006F619C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FFFFFF"/>
                <w:lang w:eastAsia="zh-CN"/>
              </w:rPr>
              <w:t>TOTAL</w:t>
            </w:r>
          </w:p>
        </w:tc>
      </w:tr>
      <w:tr w:rsidR="006F619C" w:rsidRPr="006F619C" w14:paraId="6D0B65D9" w14:textId="77777777" w:rsidTr="006F619C">
        <w:trPr>
          <w:trHeight w:val="300"/>
          <w:jc w:val="center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3502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3D76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8008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742B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777B" w14:textId="77777777" w:rsidR="006F619C" w:rsidRPr="006F619C" w:rsidRDefault="006F619C" w:rsidP="006F619C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</w:tr>
      <w:tr w:rsidR="006F619C" w:rsidRPr="006F619C" w14:paraId="729631E7" w14:textId="77777777" w:rsidTr="006F619C">
        <w:trPr>
          <w:trHeight w:val="315"/>
          <w:jc w:val="center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F3090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F289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2CAB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46C2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4184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0AD89907" w14:textId="77777777" w:rsidTr="006F619C">
        <w:trPr>
          <w:trHeight w:val="30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59AA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Mechanical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9437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BEA6F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5FE4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$6,600</w:t>
            </w:r>
          </w:p>
        </w:tc>
        <w:tc>
          <w:tcPr>
            <w:tcW w:w="222" w:type="dxa"/>
            <w:vAlign w:val="center"/>
            <w:hideMark/>
          </w:tcPr>
          <w:p w14:paraId="6374972E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7C6C55EE" w14:textId="77777777" w:rsidTr="006F619C">
        <w:trPr>
          <w:trHeight w:val="30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68CD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Electrical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5059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31EF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823B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$6,600</w:t>
            </w:r>
          </w:p>
        </w:tc>
        <w:tc>
          <w:tcPr>
            <w:tcW w:w="222" w:type="dxa"/>
            <w:vAlign w:val="center"/>
            <w:hideMark/>
          </w:tcPr>
          <w:p w14:paraId="28AFD432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0ABDDF34" w14:textId="77777777" w:rsidTr="006F619C">
        <w:trPr>
          <w:trHeight w:val="30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8E82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Hydraulic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0597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4F11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color w:val="000000"/>
                <w:lang w:eastAsia="zh-CN"/>
              </w:rPr>
              <w:t>$3,300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1784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$6,600</w:t>
            </w:r>
          </w:p>
        </w:tc>
        <w:tc>
          <w:tcPr>
            <w:tcW w:w="222" w:type="dxa"/>
            <w:vAlign w:val="center"/>
            <w:hideMark/>
          </w:tcPr>
          <w:p w14:paraId="05DD02B7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75F6BFC3" w14:textId="77777777" w:rsidTr="006F619C">
        <w:trPr>
          <w:trHeight w:val="30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94A0" w14:textId="77777777" w:rsidR="006F619C" w:rsidRPr="006F619C" w:rsidRDefault="006F619C" w:rsidP="006F619C">
            <w:pPr>
              <w:spacing w:after="0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TOTAL (excl GST)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8395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$9,900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D394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$9,900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B6B2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$19,800</w:t>
            </w:r>
          </w:p>
        </w:tc>
        <w:tc>
          <w:tcPr>
            <w:tcW w:w="222" w:type="dxa"/>
            <w:vAlign w:val="center"/>
            <w:hideMark/>
          </w:tcPr>
          <w:p w14:paraId="60B0B403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35111611" w14:textId="77777777" w:rsidTr="006F619C">
        <w:trPr>
          <w:trHeight w:val="315"/>
          <w:jc w:val="center"/>
        </w:trPr>
        <w:tc>
          <w:tcPr>
            <w:tcW w:w="5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9287" w14:textId="77777777" w:rsidR="006F619C" w:rsidRPr="006F619C" w:rsidRDefault="006F619C" w:rsidP="006F619C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Goods &amp; Services Tax (GST) 10%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1419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$1,980</w:t>
            </w:r>
          </w:p>
        </w:tc>
        <w:tc>
          <w:tcPr>
            <w:tcW w:w="222" w:type="dxa"/>
            <w:vAlign w:val="center"/>
            <w:hideMark/>
          </w:tcPr>
          <w:p w14:paraId="6768A865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6F619C" w:rsidRPr="006F619C" w14:paraId="701375F1" w14:textId="77777777" w:rsidTr="006F619C">
        <w:trPr>
          <w:trHeight w:val="315"/>
          <w:jc w:val="center"/>
        </w:trPr>
        <w:tc>
          <w:tcPr>
            <w:tcW w:w="5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48D0" w14:textId="77777777" w:rsidR="006F619C" w:rsidRPr="006F619C" w:rsidRDefault="006F619C" w:rsidP="006F619C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TOTAL (incl GST)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4E11" w14:textId="77777777" w:rsidR="006F619C" w:rsidRPr="006F619C" w:rsidRDefault="006F619C" w:rsidP="006F619C">
            <w:pPr>
              <w:spacing w:after="0"/>
              <w:jc w:val="right"/>
              <w:rPr>
                <w:rFonts w:eastAsia="Times New Roman" w:cs="Calibri"/>
                <w:b/>
                <w:bCs/>
                <w:color w:val="000000"/>
                <w:lang w:eastAsia="zh-CN"/>
              </w:rPr>
            </w:pPr>
            <w:r w:rsidRPr="006F619C">
              <w:rPr>
                <w:rFonts w:eastAsia="Times New Roman" w:cs="Calibri"/>
                <w:b/>
                <w:bCs/>
                <w:color w:val="000000"/>
                <w:lang w:eastAsia="zh-CN"/>
              </w:rPr>
              <w:t>$21,780</w:t>
            </w:r>
          </w:p>
        </w:tc>
        <w:tc>
          <w:tcPr>
            <w:tcW w:w="222" w:type="dxa"/>
            <w:vAlign w:val="center"/>
            <w:hideMark/>
          </w:tcPr>
          <w:p w14:paraId="4AE5E1C7" w14:textId="77777777" w:rsidR="006F619C" w:rsidRPr="006F619C" w:rsidRDefault="006F619C" w:rsidP="006F619C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79ACBE51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6F619C">
        <w:t>32</w:t>
      </w:r>
      <w:r w:rsidR="004F7048" w:rsidRPr="00CF7E2F">
        <w:t>0</w:t>
      </w:r>
      <w:r w:rsidR="004F7048" w:rsidRPr="00CF7E2F">
        <w:tab/>
        <w:t>per hour</w:t>
      </w:r>
    </w:p>
    <w:p w14:paraId="4708A747" w14:textId="0281486A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6F619C">
        <w:t>24</w:t>
      </w:r>
      <w:r w:rsidRPr="00CF7E2F">
        <w:t>0</w:t>
      </w:r>
      <w:r w:rsidRPr="00CF7E2F">
        <w:tab/>
        <w:t>per hour</w:t>
      </w:r>
    </w:p>
    <w:p w14:paraId="32DB6ECF" w14:textId="5AF056E6" w:rsidR="004F7048" w:rsidRDefault="004F7048" w:rsidP="006F619C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6F619C">
        <w:t>8</w:t>
      </w:r>
      <w:r w:rsidR="00F8523C">
        <w:t>0</w:t>
      </w:r>
      <w:r w:rsidRPr="00CF7E2F">
        <w:tab/>
        <w:t xml:space="preserve">per </w:t>
      </w:r>
      <w:proofErr w:type="gramStart"/>
      <w:r w:rsidRPr="00CF7E2F">
        <w:t>hour</w:t>
      </w:r>
      <w:proofErr w:type="gramEnd"/>
    </w:p>
    <w:p w14:paraId="2736B918" w14:textId="5A8589BB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 w:rsidR="006F619C">
        <w:t>60</w:t>
      </w:r>
      <w:r>
        <w:t>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4" w:name="_Toc393822959"/>
      <w:bookmarkStart w:id="35" w:name="_Toc405289980"/>
      <w:bookmarkStart w:id="36" w:name="_Toc424140536"/>
      <w:bookmarkStart w:id="37" w:name="_Toc472604778"/>
      <w:bookmarkStart w:id="38" w:name="_Toc161825217"/>
      <w:r w:rsidRPr="00CF7E2F">
        <w:t>Claiming of fees</w:t>
      </w:r>
      <w:bookmarkEnd w:id="34"/>
      <w:bookmarkEnd w:id="35"/>
      <w:bookmarkEnd w:id="36"/>
      <w:bookmarkEnd w:id="37"/>
      <w:bookmarkEnd w:id="38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39" w:name="_Toc161825218"/>
      <w:r w:rsidRPr="003846D8">
        <w:lastRenderedPageBreak/>
        <w:t>Terms and Condition</w:t>
      </w:r>
      <w:bookmarkEnd w:id="39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4"/>
          <w:footerReference w:type="default" r:id="rId15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40" w:name="_Toc161825219"/>
      <w:r>
        <w:lastRenderedPageBreak/>
        <w:t>Confirmation of Engagement for</w:t>
      </w:r>
      <w:r w:rsidR="00596322">
        <w:t>m</w:t>
      </w:r>
      <w:bookmarkEnd w:id="40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2D8BF005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6F619C" w:rsidRPr="006F619C">
        <w:rPr>
          <w:rFonts w:eastAsia="DengXian" w:cs="SimSun"/>
          <w:b/>
          <w:bCs/>
          <w:color w:val="000000"/>
          <w:sz w:val="24"/>
          <w:szCs w:val="24"/>
          <w:lang w:eastAsia="zh-CN"/>
        </w:rPr>
        <w:t>175A - 179 Burns Bay Rd, Lane Cove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6"/>
      <w:footerReference w:type="default" r:id="rId17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932C" w14:textId="77777777" w:rsidR="00617230" w:rsidRDefault="00617230" w:rsidP="00AA5527">
      <w:r>
        <w:separator/>
      </w:r>
    </w:p>
  </w:endnote>
  <w:endnote w:type="continuationSeparator" w:id="0">
    <w:p w14:paraId="11A71924" w14:textId="77777777" w:rsidR="00617230" w:rsidRDefault="0061723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DCAF" w14:textId="77777777" w:rsidR="00CA7185" w:rsidRDefault="00CA7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B852" w14:textId="77777777" w:rsidR="00CA7185" w:rsidRDefault="00CA71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05CACF01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816405">
      <w:rPr>
        <w:rFonts w:cs="Times New Roman"/>
        <w:color w:val="A0A8AD"/>
        <w:sz w:val="18"/>
        <w:lang w:val="en-US"/>
      </w:rPr>
      <w:t>Multi-service Fee Proposal for Design Declaration of 175A - 179 Burns Bay Rd, Lane Cove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FC8" w14:textId="77777777" w:rsidR="00617230" w:rsidRDefault="00617230" w:rsidP="00AA5527">
      <w:r>
        <w:separator/>
      </w:r>
    </w:p>
  </w:footnote>
  <w:footnote w:type="continuationSeparator" w:id="0">
    <w:p w14:paraId="5825E502" w14:textId="77777777" w:rsidR="00617230" w:rsidRDefault="0061723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6A12" w14:textId="77777777" w:rsidR="00CA7185" w:rsidRDefault="00CA7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C90A" w14:textId="77777777" w:rsidR="00CA7185" w:rsidRDefault="00CA71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24533AED" w:rsidR="00963860" w:rsidRPr="00516983" w:rsidRDefault="00816405" w:rsidP="00CC5164">
    <w:pPr>
      <w:ind w:right="566"/>
      <w:jc w:val="center"/>
      <w:rPr>
        <w:b/>
        <w:color w:val="FFFFFF" w:themeColor="background1"/>
        <w:sz w:val="40"/>
        <w:szCs w:val="40"/>
      </w:rPr>
    </w:pPr>
    <w:r w:rsidRPr="00816405">
      <w:rPr>
        <w:b/>
        <w:color w:val="FFFFFF" w:themeColor="background1"/>
        <w:sz w:val="44"/>
        <w:szCs w:val="44"/>
      </w:rPr>
      <w:t>175A - 179 Burns Bay Rd, Lane Cove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90275221">
    <w:abstractNumId w:val="24"/>
  </w:num>
  <w:num w:numId="2" w16cid:durableId="430319854">
    <w:abstractNumId w:val="32"/>
  </w:num>
  <w:num w:numId="3" w16cid:durableId="1479153690">
    <w:abstractNumId w:val="22"/>
  </w:num>
  <w:num w:numId="4" w16cid:durableId="410854332">
    <w:abstractNumId w:val="1"/>
  </w:num>
  <w:num w:numId="5" w16cid:durableId="426537228">
    <w:abstractNumId w:val="12"/>
  </w:num>
  <w:num w:numId="6" w16cid:durableId="17046995">
    <w:abstractNumId w:val="13"/>
  </w:num>
  <w:num w:numId="7" w16cid:durableId="507064690">
    <w:abstractNumId w:val="19"/>
  </w:num>
  <w:num w:numId="8" w16cid:durableId="1118793936">
    <w:abstractNumId w:val="7"/>
  </w:num>
  <w:num w:numId="9" w16cid:durableId="1067533412">
    <w:abstractNumId w:val="25"/>
  </w:num>
  <w:num w:numId="10" w16cid:durableId="322437405">
    <w:abstractNumId w:val="14"/>
  </w:num>
  <w:num w:numId="11" w16cid:durableId="33967156">
    <w:abstractNumId w:val="22"/>
  </w:num>
  <w:num w:numId="12" w16cid:durableId="31611557">
    <w:abstractNumId w:val="1"/>
  </w:num>
  <w:num w:numId="13" w16cid:durableId="1192259253">
    <w:abstractNumId w:val="3"/>
  </w:num>
  <w:num w:numId="14" w16cid:durableId="620843255">
    <w:abstractNumId w:val="0"/>
  </w:num>
  <w:num w:numId="15" w16cid:durableId="338896880">
    <w:abstractNumId w:val="15"/>
  </w:num>
  <w:num w:numId="16" w16cid:durableId="720397364">
    <w:abstractNumId w:val="16"/>
  </w:num>
  <w:num w:numId="17" w16cid:durableId="1218668895">
    <w:abstractNumId w:val="26"/>
  </w:num>
  <w:num w:numId="18" w16cid:durableId="1643076731">
    <w:abstractNumId w:val="9"/>
  </w:num>
  <w:num w:numId="19" w16cid:durableId="369493727">
    <w:abstractNumId w:val="5"/>
  </w:num>
  <w:num w:numId="20" w16cid:durableId="1819416584">
    <w:abstractNumId w:val="4"/>
  </w:num>
  <w:num w:numId="21" w16cid:durableId="1039550839">
    <w:abstractNumId w:val="21"/>
  </w:num>
  <w:num w:numId="22" w16cid:durableId="1047221124">
    <w:abstractNumId w:val="8"/>
  </w:num>
  <w:num w:numId="23" w16cid:durableId="43218662">
    <w:abstractNumId w:val="30"/>
  </w:num>
  <w:num w:numId="24" w16cid:durableId="1759402906">
    <w:abstractNumId w:val="17"/>
  </w:num>
  <w:num w:numId="25" w16cid:durableId="2079327572">
    <w:abstractNumId w:val="27"/>
  </w:num>
  <w:num w:numId="26" w16cid:durableId="1205875328">
    <w:abstractNumId w:val="2"/>
  </w:num>
  <w:num w:numId="27" w16cid:durableId="730739292">
    <w:abstractNumId w:val="28"/>
  </w:num>
  <w:num w:numId="28" w16cid:durableId="1870755249">
    <w:abstractNumId w:val="18"/>
  </w:num>
  <w:num w:numId="29" w16cid:durableId="1328636174">
    <w:abstractNumId w:val="23"/>
  </w:num>
  <w:num w:numId="30" w16cid:durableId="915144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87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0234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14168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1345640">
    <w:abstractNumId w:val="22"/>
  </w:num>
  <w:num w:numId="35" w16cid:durableId="82802095">
    <w:abstractNumId w:val="22"/>
  </w:num>
  <w:num w:numId="36" w16cid:durableId="1717510949">
    <w:abstractNumId w:val="29"/>
  </w:num>
  <w:num w:numId="37" w16cid:durableId="1852061669">
    <w:abstractNumId w:val="22"/>
  </w:num>
  <w:num w:numId="38" w16cid:durableId="661159028">
    <w:abstractNumId w:val="22"/>
  </w:num>
  <w:num w:numId="39" w16cid:durableId="845289488">
    <w:abstractNumId w:val="10"/>
  </w:num>
  <w:num w:numId="40" w16cid:durableId="1700549855">
    <w:abstractNumId w:val="1"/>
  </w:num>
  <w:num w:numId="41" w16cid:durableId="171916530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16758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489C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B7865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730D9"/>
    <w:rsid w:val="00485EC4"/>
    <w:rsid w:val="00495DD0"/>
    <w:rsid w:val="004A481F"/>
    <w:rsid w:val="004A5508"/>
    <w:rsid w:val="004C4D64"/>
    <w:rsid w:val="004C67E6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11B7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6F32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230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6F619C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63871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3816"/>
    <w:rsid w:val="008040D2"/>
    <w:rsid w:val="008043BD"/>
    <w:rsid w:val="008058E3"/>
    <w:rsid w:val="0081175F"/>
    <w:rsid w:val="008120DF"/>
    <w:rsid w:val="00813611"/>
    <w:rsid w:val="008140D7"/>
    <w:rsid w:val="008155D5"/>
    <w:rsid w:val="0081640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85B3F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236C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671D3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A52BA"/>
    <w:rsid w:val="00CA7185"/>
    <w:rsid w:val="00CB01C7"/>
    <w:rsid w:val="00CB13CD"/>
    <w:rsid w:val="00CB1A11"/>
    <w:rsid w:val="00CB4C99"/>
    <w:rsid w:val="00CB552C"/>
    <w:rsid w:val="00CC5164"/>
    <w:rsid w:val="00CC6246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4D04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748</TotalTime>
  <Pages>11</Pages>
  <Words>2598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No.1936</cp:lastModifiedBy>
  <cp:revision>44</cp:revision>
  <cp:lastPrinted>2023-06-23T02:45:00Z</cp:lastPrinted>
  <dcterms:created xsi:type="dcterms:W3CDTF">2018-09-02T13:12:00Z</dcterms:created>
  <dcterms:modified xsi:type="dcterms:W3CDTF">2024-03-20T00:10:00Z</dcterms:modified>
</cp:coreProperties>
</file>